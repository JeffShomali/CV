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14:paraId="0F6348C1" w14:textId="77777777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26DF382E" w14:textId="77777777" w:rsidR="00556337" w:rsidRPr="00565B06" w:rsidRDefault="008A5598" w:rsidP="00EC135B">
            <w:pPr>
              <w:pStyle w:val="Subtitle"/>
            </w:pPr>
            <w:r>
              <w:t>jeff</w:t>
            </w:r>
          </w:p>
          <w:p w14:paraId="5C7B12E1" w14:textId="77777777" w:rsidR="00FE18B2" w:rsidRPr="00565B06" w:rsidRDefault="008A5598" w:rsidP="00EC135B">
            <w:pPr>
              <w:pStyle w:val="Title"/>
            </w:pPr>
            <w:r>
              <w:t>Bagheri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36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61"/>
              <w:gridCol w:w="344"/>
            </w:tblGrid>
            <w:tr w:rsidR="00323C3F" w:rsidRPr="009D0878" w14:paraId="5ECE7A6B" w14:textId="77777777" w:rsidTr="008A5E42">
              <w:tc>
                <w:tcPr>
                  <w:tcW w:w="3261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7890173A" w14:textId="77777777" w:rsidR="00323C3F" w:rsidRPr="009D0878" w:rsidRDefault="002B0B33" w:rsidP="008A5598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6C8504E5B246244E8D0C83E2087D9B3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8A5598">
                        <w:t>San Francisco, Bay Area</w:t>
                      </w:r>
                    </w:sdtContent>
                  </w:sdt>
                </w:p>
              </w:tc>
              <w:tc>
                <w:tcPr>
                  <w:tcW w:w="344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AD815F0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77D7BC5" wp14:editId="640201D1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F25E0AD" id="Address_x0020_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" path="m1418,0l1443,3,1468,11,1493,23,1520,39,1547,60,1575,85,1607,115,1642,147,1678,181,1717,218,1757,256,1799,295,1842,337,1886,379,1931,422,1977,467,2024,512,2071,558,2118,603,2165,649,2213,695,2259,741,2306,787,2351,831,2397,875,2440,918,2482,960,2524,1001,2563,1040,2601,1077,2637,1113,2671,1147,2702,1178,2731,1207,2757,1234,2780,1257,2800,1278,2816,1296,2829,1310,2839,1321,2846,1329,2801,1332,2757,1334,2711,1336,2667,1338,2625,1339,2584,1340,2548,1341,2515,1342,2488,1343,2467,1345,2467,1478,2467,1613,2467,2513,2467,2566,2465,2611,2462,2651,2456,2686,2448,2716,2437,2741,2422,2763,2405,2781,2383,2796,2358,2808,2328,2817,2295,2824,2256,2830,2238,2832,2215,2833,2188,2833,2157,2833,2126,2832,2095,2831,2066,2831,2039,2830,2018,2830,1983,2829,1951,2827,1925,2822,1903,2814,1885,2803,1870,2788,1858,2769,1848,2744,1840,2715,1835,2680,1831,2639,1828,2591,1826,2536,1825,2500,1825,2460,1824,2416,1823,2370,1823,2323,1822,2273,1822,2224,1821,2173,1821,2124,1821,2076,1821,2030,1821,1985,1821,1945,1821,1908,1821,1874,1821,1846,1821,1823,1822,1807,1822,1797,1822,1763,1818,1733,1811,1707,1800,1684,1786,1664,1769,1646,1750,1631,1728,1618,1704,1608,1678,1599,1651,1592,1622,1587,1591,1583,1561,1581,1529,1579,1496,1578,1463,1577,1431,1577,1398,1577,1361,1578,1324,1579,1289,1582,1253,1586,1220,1591,1188,1598,1157,1606,1129,1617,1103,1629,1080,1643,1058,1660,1041,1678,1028,1699,1018,1723,1012,1748,1010,1778,1012,1940,1011,2103,1010,2265,1011,2427,1015,2590,1015,2630,1013,2666,1009,2697,1001,2723,990,2746,976,2767,959,2783,936,2796,910,2807,880,2815,845,2822,804,2826,760,2829,600,2829,562,2828,528,2824,496,2817,468,2806,444,2793,423,2776,406,2755,391,2731,380,2703,373,2672,369,2636,368,2596,372,2285,372,1973,371,1662,371,1350,370,1351,362,1351,348,1352,330,1352,308,1352,281,1353,252,1353,222,1353,191,1353,159,1353,129,1352,100,1352,73,1352,48,1352,29,1352,13,1352,4,1352,,1352,5,1345,14,1334,26,1319,42,1301,61,1280,84,1256,109,1230,137,1199,167,1168,201,1134,236,1097,272,1059,312,1019,352,977,394,934,438,891,482,845,528,800,574,753,621,706,668,660,714,612,762,566,809,518,856,473,901,427,946,383,991,340,1033,297,1076,257,1116,218,1154,180,1191,145,1225,112,1257,81,1287,55,1315,34,1342,18,1367,7,1392,1,1418,0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3A730473" w14:textId="77777777" w:rsidTr="008A5E42">
              <w:sdt>
                <w:sdtPr>
                  <w:alias w:val="Enter phone:"/>
                  <w:tag w:val="Enter phone:"/>
                  <w:id w:val="-1849400302"/>
                  <w:placeholder>
                    <w:docPart w:val="D48963D65AB49D44867AAB3D8A8F739C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323B39BB" w14:textId="77777777" w:rsidR="00323C3F" w:rsidRPr="009D0878" w:rsidRDefault="008A5598" w:rsidP="008A5598">
                      <w:pPr>
                        <w:pStyle w:val="ContactInfo"/>
                      </w:pPr>
                      <w:r>
                        <w:t>415 504 1135</w:t>
                      </w:r>
                    </w:p>
                  </w:tc>
                </w:sdtContent>
              </w:sdt>
              <w:tc>
                <w:tcPr>
                  <w:tcW w:w="344" w:type="dxa"/>
                  <w:tcMar>
                    <w:left w:w="0" w:type="dxa"/>
                    <w:right w:w="0" w:type="dxa"/>
                  </w:tcMar>
                </w:tcPr>
                <w:p w14:paraId="25229320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C0C932E" wp14:editId="497726E6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C6DB291" id="Telephone_x0020_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" path="m410,0l443,2,477,11,511,26,545,48,580,77,634,132,688,186,742,241,798,294,829,324,854,356,875,387,890,418,900,449,904,480,901,510,892,540,878,571,857,600,830,629,797,658,758,690,727,723,702,755,683,789,669,823,661,856,659,890,663,925,672,959,687,992,707,1027,731,1060,760,1093,918,1253,1077,1409,1239,1565,1402,1718,1566,1870,1598,1897,1630,1918,1662,1933,1695,1943,1727,1946,1759,1944,1792,1936,1823,1921,1854,1899,1884,1871,1914,1836,1948,1796,1982,1763,2018,1737,2052,1719,2086,1708,2121,1703,2155,1705,2189,1714,2222,1728,2256,1749,2288,1776,2320,1810,2353,1848,2509,2031,2529,2061,2542,2090,2550,2121,2552,2149,2551,2176,2546,2202,2538,2228,2528,2250,2517,2270,2506,2287,2494,2302,2484,2313,2475,2321,2473,2322,2467,2327,2458,2336,2445,2347,2430,2360,2412,2374,2392,2390,2371,2408,2347,2426,2322,2444,2296,2464,2269,2482,2243,2500,2214,2517,2187,2532,2161,2546,2135,2558,2109,2567,2058,2583,2010,2595,1964,2605,1923,2611,1884,2615,1848,2616,1814,2615,1782,2611,1752,2606,1723,2599,1695,2591,1668,2581,1641,2570,1615,2558,1589,2544,1561,2531,1534,2517,1439,2469,1347,2418,1256,2367,1167,2314,1081,2260,997,2203,916,2146,838,2085,762,2024,689,1959,619,1893,551,1823,488,1751,426,1677,369,1600,314,1520,263,1436,214,1351,170,1261,130,1168,92,1072,59,972,29,868,14,801,4,734,,669,2,606,11,543,23,483,41,423,63,365,91,307,124,252,160,197,201,144,247,92,279,61,311,36,345,18,377,6,410,0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5558EC3A" w14:textId="77777777" w:rsidTr="008A5E42">
              <w:sdt>
                <w:sdtPr>
                  <w:alias w:val="Enter email:"/>
                  <w:tag w:val="Enter email:"/>
                  <w:id w:val="-675184368"/>
                  <w:placeholder>
                    <w:docPart w:val="AC6F1EBB2309A64B9EBE53AF29E828FC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697E70BD" w14:textId="77777777" w:rsidR="00323C3F" w:rsidRPr="009D0878" w:rsidRDefault="008A5598" w:rsidP="008A5598">
                      <w:pPr>
                        <w:pStyle w:val="ContactInfo"/>
                      </w:pPr>
                      <w:r>
                        <w:t>info@jeffshomali.com</w:t>
                      </w:r>
                    </w:p>
                  </w:tc>
                </w:sdtContent>
              </w:sdt>
              <w:tc>
                <w:tcPr>
                  <w:tcW w:w="344" w:type="dxa"/>
                  <w:tcMar>
                    <w:left w:w="0" w:type="dxa"/>
                    <w:right w:w="0" w:type="dxa"/>
                  </w:tcMar>
                </w:tcPr>
                <w:p w14:paraId="32B7EF02" w14:textId="77777777"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B1C2190" wp14:editId="0140939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97CB6A5" id="Freeform_x0020_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" path="m108,21l108,21,60,58,12,21c11,20,11,19,12,18,13,16,14,16,16,17l60,51,104,17c105,16,107,16,108,18,109,19,109,20,108,21l108,21xm114,0l114,,6,0c3,,,3,,6l0,74c0,77,3,80,6,80l114,80c117,80,120,77,120,74l120,6c120,3,117,,114,0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37569F57" w14:textId="77777777" w:rsidTr="008A5E42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332C9695CEF78446B6E58A1E8EF94182"/>
                  </w:placeholder>
                  <w:showingPlcHdr/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4F6B585E" w14:textId="77777777" w:rsidR="00323C3F" w:rsidRPr="009D0878" w:rsidRDefault="00323C3F" w:rsidP="00323C3F">
                      <w:pPr>
                        <w:pStyle w:val="ContactInfo"/>
                      </w:pPr>
                      <w:r w:rsidRPr="009D0878">
                        <w:t>LinkedIn Profile</w:t>
                      </w:r>
                    </w:p>
                  </w:tc>
                </w:sdtContent>
              </w:sdt>
              <w:tc>
                <w:tcPr>
                  <w:tcW w:w="344" w:type="dxa"/>
                  <w:tcMar>
                    <w:left w:w="0" w:type="dxa"/>
                    <w:right w:w="0" w:type="dxa"/>
                  </w:tcMar>
                </w:tcPr>
                <w:p w14:paraId="6429EC2E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56BC315" wp14:editId="40619CEF">
                            <wp:extent cx="109728" cy="109728"/>
                            <wp:effectExtent l="0" t="0" r="5080" b="5080"/>
                            <wp:docPr id="11" name="LinkedIn icon" descr="LinkedIn icon">
                              <a:hlinkClick xmlns:a="http://schemas.openxmlformats.org/drawingml/2006/main" r:id="rId8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407324A" id="LinkedIn_x0020_icon" o:spid="_x0000_s1026" alt="LinkedIn icon" href="http://linkedin.com/in/jeff-bagheri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" o:button="t" path="m419,978l404,978,394,981,390,985,388,995,387,1010,387,1600,387,2196,388,2210,389,2219,394,2223,402,2225,415,2225,749,2225,761,2225,769,2223,773,2219,775,2211,775,2197,775,1006,775,993,773,985,769,979,761,978,747,978,419,978xm1785,947l1720,949,1677,955,1635,964,1595,977,1558,994,1523,1013,1490,1037,1459,1065,1431,1097,1405,1133,1401,1138,1396,1144,1392,1142,1392,1122,1391,1004,1391,992,1390,985,1386,981,1378,978,1365,978,1048,978,1033,978,1025,979,1020,985,1019,993,1019,1007,1019,2195,1019,2210,1020,2219,1025,2223,1033,2225,1048,2225,1377,2225,1391,2225,1400,2223,1404,2219,1406,2210,1406,2195,1406,1626,1407,1580,1409,1533,1415,1487,1425,1442,1435,1413,1447,1387,1462,1363,1480,1343,1501,1326,1525,1311,1552,1301,1581,1294,1614,1290,1647,1290,1679,1292,1708,1297,1735,1307,1758,1322,1778,1341,1795,1363,1809,1390,1821,1418,1828,1448,1833,1491,1838,1534,1839,1578,1840,1889,1840,2198,1840,2208,1842,2215,1845,2221,1852,2224,1862,2225,2207,2225,2217,2224,2224,2220,2227,2213,2228,2203,2227,1829,2226,1455,2223,1392,2216,1331,2203,1269,2186,1209,2169,1166,2148,1128,2125,1094,2099,1062,2069,1035,2035,1011,1998,992,1958,975,1914,963,1850,951,1785,947xm582,359l546,362,511,370,478,383,449,401,423,423,401,450,383,479,368,511,360,546,357,582,359,618,367,654,382,686,399,715,421,741,447,765,476,783,508,797,542,805,578,808,616,805,651,797,683,784,714,766,740,742,763,717,781,687,795,655,803,620,806,583,803,548,795,513,781,481,763,452,741,426,715,402,685,384,653,370,619,362,582,359xm163,0l2451,,2457,2,2463,4,2498,15,2527,30,2553,49,2575,72,2592,99,2605,128,2613,160,2616,195,2616,2414,2616,2425,2612,2458,2602,2490,2587,2518,2568,2545,2546,2567,2520,2585,2491,2599,2458,2607,2425,2610,189,2610,160,2608,132,2602,106,2591,82,2577,59,2558,41,2540,27,2519,15,2498,7,2475,,2452,,158,7,133,17,109,30,85,47,64,67,45,88,29,111,17,136,7,163,0xe" fillcolor="#77448b [3204]" stroked="f" strokeweight="0">
                            <v:fill o:detectmouseclick="t"/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6C309BE9" w14:textId="77777777" w:rsidTr="008A5E42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14:paraId="112BA566" w14:textId="0C690495" w:rsidR="00323C3F" w:rsidRPr="00A91837" w:rsidRDefault="002B0B33" w:rsidP="005E5D27">
                  <w:pPr>
                    <w:pStyle w:val="ContactInfo"/>
                    <w:rPr>
                      <w:i/>
                    </w:rPr>
                  </w:pPr>
                  <w:sdt>
                    <w:sdtPr>
                      <w:rPr>
                        <w:iCs/>
                      </w:rPr>
                      <w:alias w:val="Enter Twitter/blog/portfolio:"/>
                      <w:tag w:val="Enter Twitter/blog/portfolio:"/>
                      <w:id w:val="182791170"/>
                      <w:placeholder>
                        <w:docPart w:val="4C5E3ADFD1A83F479E2C4D8A581B0CAD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91837" w:rsidRPr="005E5D27">
                        <w:rPr>
                          <w:iCs/>
                        </w:rPr>
                        <w:t>www</w:t>
                      </w:r>
                      <w:r w:rsidR="005E5D27" w:rsidRPr="005E5D27">
                        <w:rPr>
                          <w:iCs/>
                        </w:rPr>
                        <w:t>.</w:t>
                      </w:r>
                      <w:r w:rsidR="005E5D27">
                        <w:rPr>
                          <w:iCs/>
                        </w:rPr>
                        <w:t>jeffshomali</w:t>
                      </w:r>
                      <w:r w:rsidR="00A91837" w:rsidRPr="005E5D27">
                        <w:rPr>
                          <w:iCs/>
                        </w:rPr>
                        <w:t>.</w:t>
                      </w:r>
                      <w:r w:rsidR="005E5D27">
                        <w:rPr>
                          <w:iCs/>
                        </w:rPr>
                        <w:t>com</w:t>
                      </w:r>
                    </w:sdtContent>
                  </w:sdt>
                </w:p>
              </w:tc>
              <w:tc>
                <w:tcPr>
                  <w:tcW w:w="344" w:type="dxa"/>
                  <w:tcMar>
                    <w:left w:w="0" w:type="dxa"/>
                    <w:right w:w="0" w:type="dxa"/>
                  </w:tcMar>
                </w:tcPr>
                <w:p w14:paraId="5274F6E5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88A6E40" wp14:editId="04664786">
                            <wp:extent cx="118872" cy="118872"/>
                            <wp:effectExtent l="0" t="0" r="0" b="0"/>
                            <wp:docPr id="12" name="Website icon" descr="Twitter/Blog/Portfolio icon">
                              <a:hlinkClick xmlns:a="http://schemas.openxmlformats.org/drawingml/2006/main" r:id="rId9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076E6EF" id="Website icon" o:spid="_x0000_s1026" alt="Twitter/Blog/Portfolio icon" href="http://www.jeffshomali.com/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" o:button="t" path="m1942,1975l1921,2043,1895,2108,1864,2172,1830,2233,1794,2292,1758,2346,1720,2399,1684,2446,1651,2490,1711,2468,1773,2443,1835,2415,1897,2384,1957,2348,2017,2312,2075,2273,2128,2230,2179,2187,2226,2141,2267,2095,2210,2067,2147,2041,2082,2016,2013,1994,1942,1975xm767,1973l691,1994,620,2018,553,2045,490,2073,431,2104,478,2156,531,2205,587,2252,648,2296,711,2337,778,2375,845,2409,914,2440,984,2466,1051,2490,1017,2446,982,2399,945,2347,910,2292,875,2234,842,2173,813,2108,787,2042,767,1973xm1260,1906l1250,1906,1234,1907,1213,1907,1189,1908,1161,1909,1132,1910,1101,1911,1069,1912,1037,1914,1006,1916,976,1919,948,1921,922,1924,900,1928,912,1970,927,2012,944,2053,963,2093,982,2133,1003,2172,1025,2209,1047,2244,1071,2279,1094,2312,1116,2342,1138,2371,1159,2399,1179,2423,1198,2445,1215,2464,1230,2481,1243,2495,1253,2506,1261,2513,1265,2517,1266,2518,1260,1906xm1436,1905l1418,2520,1419,2518,1424,2512,1433,2503,1445,2490,1460,2474,1478,2456,1497,2436,1520,2412,1543,2387,1567,2358,1592,2327,1618,2295,1644,2260,1669,2224,1694,2187,1717,2147,1740,2107,1761,2066,1779,2022,1795,1979,1808,1935,1782,1931,1751,1926,1718,1923,1684,1920,1649,1917,1613,1915,1579,1913,1546,1912,1517,1910,1489,1909,1468,1908,1451,1907,1440,1906,1436,1905xm2016,1420l2010,1526,2001,1629,1988,1729,1972,1827,2042,1845,2111,1866,2177,1889,2240,1914,2301,1941,2357,1970,2398,1899,2434,1826,2465,1749,2491,1670,2511,1588,2526,1505,2535,1420,2016,1420xm1428,1420l1428,1754,1531,1759,1632,1768,1731,1780,1828,1795,1842,1708,1854,1615,1861,1519,1866,1420,1428,1420xm842,1420l847,1520,855,1616,866,1709,880,1797,976,1781,1074,1769,1174,1760,1276,1755,1276,1420,842,1420xm156,1420l163,1496,175,1571,193,1644,214,1716,239,1785,269,1853,303,1918,341,1981,398,1950,459,1920,524,1893,591,1868,662,1845,736,1825,720,1728,707,1628,698,1525,692,1420,156,1420xm1816,832l1722,847,1626,858,1528,867,1428,872,1428,1269,1865,1269,1861,1175,1854,1084,1844,996,1831,912,1816,832xm892,831l877,911,864,995,855,1083,847,1175,843,1269,1276,1269,1276,871,1177,866,1081,858,985,846,892,831xm2324,669l2258,701,2190,731,2116,758,2040,782,1961,804,1978,891,1992,982,2003,1075,2011,1171,2016,1269,2534,1269,2526,1186,2511,1105,2492,1026,2468,950,2440,876,2406,804,2367,735,2324,669xm372,660l347,696,322,732,300,767,278,802,258,839,240,876,224,914,209,955,196,998,185,1044,175,1093,167,1146,161,1204,157,1267,692,1267,694,1209,695,1160,697,1115,700,1077,702,1044,705,1013,709,987,712,963,716,941,721,919,726,899,731,878,736,855,743,831,749,803,678,785,611,764,548,741,486,716,428,688,372,660xm1717,217l1754,267,1787,321,1819,381,1849,444,1877,511,1902,581,1925,656,1991,638,2054,619,2114,596,2171,573,2226,549,2172,495,2116,443,2056,395,1994,351,1929,311,1861,275,1791,243,1717,217xm998,209l922,235,849,267,778,302,710,342,646,387,584,435,526,488,471,543,527,569,586,594,648,619,713,640,782,658,806,582,832,510,861,440,892,376,925,315,961,259,998,209xm1276,172l1239,189,1204,213,1168,243,1133,279,1100,321,1067,368,1036,421,1007,479,979,543,952,612,929,684,1013,697,1099,707,1187,716,1276,720,1276,172xm1428,169l1428,721,1518,716,1606,709,1693,697,1779,684,1755,611,1728,541,1700,477,1671,419,1639,365,1606,317,1572,276,1537,239,1500,210,1464,186,1428,169xm1345,0l1437,3,1528,12,1616,27,1702,48,1787,75,1869,106,1947,142,2024,184,2097,230,2167,281,2234,335,2297,395,2355,457,2411,524,2461,593,2507,667,2549,744,2585,823,2616,904,2643,988,2664,1075,2679,1164,2688,1253,2691,1346,2688,1438,2679,1528,2664,1617,2643,1703,2616,1787,2585,1869,2549,1949,2507,2024,2461,2098,2411,2168,2355,2234,2297,2297,2234,2356,2167,2411,2097,2461,2024,2508,1947,2549,1869,2585,1787,2618,1702,2644,1616,2664,1528,2679,1437,2688,1345,2691,1253,2688,1162,2679,1075,2664,988,2644,904,2618,822,2585,743,2549,667,2508,593,2461,524,2411,457,2356,394,2297,335,2234,280,2168,230,2098,184,2024,142,1949,106,1869,74,1787,47,1703,27,1617,12,1528,3,1438,,1346,3,1253,12,1164,27,1075,47,988,74,904,106,823,142,744,184,667,230,593,280,524,335,457,394,395,457,335,524,281,593,230,667,184,743,142,822,106,904,75,988,48,1075,27,1162,12,1253,3,1345,0xe" fillcolor="#77448b [3204]" stroked="f" strokeweight="0">
                            <v:fill o:detectmouseclick="t"/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FDA28FE" w14:textId="77777777"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219F2E51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6EEADB98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DC04322" wp14:editId="03DC6C90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058949" id="Objective_x0020_in_x0020_circle_x0020_icon" o:spid="_x0000_s1026" alt="Objective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">
                      <v:shape id="Objective_x0020_icon_x0020_circle" o:spid="_x0000_s1027" alt="Objective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iVYawQAA&#10;ANsAAAAPAAAAZHJzL2Rvd25yZXYueG1sRE9LawIxEL4X/A9hBG81aytFtkYRobAXpb6gvQ2b6WZ1&#10;M1mSVNN/bwqF3ubje858mWwnruRD61jBZFyAIK6dbrlRcDy8Pc5AhIissXNMCn4owHIxeJhjqd2N&#10;d3Tdx0bkEA4lKjAx9qWUoTZkMYxdT5y5L+ctxgx9I7XHWw63nXwqihdpseXcYLCntaH6sv+2Ct4/&#10;qjR7Pnkv0+f2vNlUpr+YnVKjYVq9goiU4r/4z13pPH8Kv7/kA+Ti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olWGsEAAADbAAAADwAAAAAAAAAAAAAAAACXAgAAZHJzL2Rvd25y&#10;ZXYueG1sUEsFBgAAAAAEAAQA9QAAAIU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_x0020_icon_x0020_top_x0020_horizontal_x0020_line" o:spid="_x0000_s1028" alt="Objective icon top horizontal line" style="position:absolute;left:64;top:62;width:46;height:6;visibility:visible;mso-wrap-style:square;v-text-anchor:top" coordsize="869,1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5jl3wgAA&#10;ANsAAAAPAAAAZHJzL2Rvd25yZXYueG1sRE9Na8JAEL0L/Q/LFLw1uxUsmrpKKlqkF03a0uuQHZPQ&#10;7GzIrhr/vVsoeJvH+5zFarCtOFPvG8canhMFgrh0puFKw9fn9mkGwgdkg61j0nAlD6vlw2iBqXEX&#10;zulchErEEPYpaqhD6FIpfVmTRZ+4jjhyR9dbDBH2lTQ9XmK4beVEqRdpseHYUGNH65rK3+JkNRzy&#10;Yr5/+87z948j+R+Vqd0222g9fhyyVxCBhnAX/7t3Js6fwt8v8QC5v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7mOXfCAAAA2wAAAA8AAAAAAAAAAAAAAAAAlwIAAGRycy9kb3du&#10;cmV2LnhtbFBLBQYAAAAABAAEAPUAAACGAwAAAAA=&#10;" path="m54,0l815,,832,3,847,10,858,22,866,37,869,54,866,71,858,86,847,98,832,106,815,108,54,108,37,106,22,98,10,86,3,71,,54,3,37,10,22,22,10,37,3,54,0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_x0020_icon_x0020_middle_x0020_horizontal_x0020_line" o:spid="_x0000_s1029" alt="Objective icon middle horizontal line" style="position:absolute;left:64;top:82;width:46;height:6;visibility:visible;mso-wrap-style:square;v-text-anchor:top" coordsize="869,1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NKcAwQAA&#10;ANsAAAAPAAAAZHJzL2Rvd25yZXYueG1sRE9Na8JAEL0L/odlBG+6aw9So6tEqUV6qUkVr0N2TILZ&#10;2ZDdavz33UKht3m8z1ltetuIO3W+dqxhNlUgiAtnai41nL72k1cQPiAbbByThid52KyHgxUmxj04&#10;o3seShFD2CeooQqhTaT0RUUW/dS1xJG7us5iiLArpenwEcNtI1+UmkuLNceGClvaVVTc8m+r4Zjl&#10;i8/tOcveP67kLypVh336pvV41KdLEIH68C/+cx9MnD+H31/iAXL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jSnAMEAAADbAAAADwAAAAAAAAAAAAAAAACXAgAAZHJzL2Rvd25y&#10;ZXYueG1sUEsFBgAAAAAEAAQA9QAAAIUDAAAAAA==&#10;" path="m54,0l815,,832,2,847,10,858,22,866,37,869,54,866,71,858,86,847,98,832,105,815,108,54,108,37,105,22,98,10,86,3,71,,54,3,37,10,22,22,10,37,2,54,0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_x0020_icon_x0020_bottom_x0020_horizontal_x0020_line" o:spid="_x0000_s1030" alt="Objective icon bottom horizontal line" style="position:absolute;left:64;top:103;width:46;height:5;visibility:visible;mso-wrap-style:square;v-text-anchor:top" coordsize="869,10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SlDUwwAA&#10;ANsAAAAPAAAAZHJzL2Rvd25yZXYueG1sRE9Na8JAEL0L/Q/LFLzVjR6sja4ipQVLEW3U0OOQnSah&#10;2dk1u9X4712h4G0e73Nmi8404kStry0rGA4SEMSF1TWXCva796cJCB+QNTaWScGFPCzmD70Zptqe&#10;+YtOWShFDGGfooIqBJdK6YuKDPqBdcSR+7GtwRBhW0rd4jmGm0aOkmQsDdYcGyp09FpR8Zv9GQUu&#10;Gx2+88/O0Pb4kruPfL1p3oJS/cduOQURqAt38b97peP8Z7j9Eg+Q8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SlDUwwAAANsAAAAPAAAAAAAAAAAAAAAAAJcCAABkcnMvZG93&#10;bnJldi54bWxQSwUGAAAAAAQABAD1AAAAhwMAAAAA&#10;" path="m54,0l815,,832,3,847,11,858,23,866,37,869,55,866,72,858,87,847,98,832,106,815,109,54,109,37,106,22,98,10,87,3,72,,55,3,37,10,23,22,11,37,3,54,0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42F73AFF" w14:textId="77777777" w:rsidR="000E24AC" w:rsidRPr="00565B06" w:rsidRDefault="002B0B33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B8407309AF32C54A9ECB3F2FF78F48E8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14:paraId="72C09F8E" w14:textId="71966B32" w:rsidR="008A5598" w:rsidRPr="00A2188F" w:rsidRDefault="008A5598" w:rsidP="007850D1">
      <w:pPr>
        <w:rPr>
          <w:b/>
          <w:color w:val="000000" w:themeColor="text1"/>
        </w:rPr>
      </w:pPr>
      <w:r w:rsidRPr="00A2188F">
        <w:rPr>
          <w:b/>
          <w:color w:val="000000" w:themeColor="text1"/>
        </w:rPr>
        <w:t>Full Stack Developer</w:t>
      </w:r>
      <w:r w:rsidR="001631BD" w:rsidRPr="00A2188F">
        <w:rPr>
          <w:b/>
          <w:color w:val="000000" w:themeColor="text1"/>
        </w:rPr>
        <w:t xml:space="preserve"> </w:t>
      </w:r>
      <w:r w:rsidR="00B23573" w:rsidRPr="00A2188F">
        <w:rPr>
          <w:b/>
          <w:color w:val="000000" w:themeColor="text1"/>
        </w:rPr>
        <w:t xml:space="preserve">| Front </w:t>
      </w:r>
      <w:r w:rsidR="00D73719" w:rsidRPr="00A2188F">
        <w:rPr>
          <w:b/>
          <w:color w:val="000000" w:themeColor="text1"/>
        </w:rPr>
        <w:t>&amp; Back-</w:t>
      </w:r>
      <w:r w:rsidR="00B23573" w:rsidRPr="00A2188F">
        <w:rPr>
          <w:b/>
          <w:color w:val="000000" w:themeColor="text1"/>
        </w:rPr>
        <w:t>End Developer | MERN and LAMP Stack Developer</w:t>
      </w:r>
      <w:r w:rsidRPr="00A2188F">
        <w:rPr>
          <w:b/>
          <w:color w:val="000000" w:themeColor="text1"/>
        </w:rPr>
        <w:t xml:space="preserve"> </w:t>
      </w:r>
    </w:p>
    <w:p w14:paraId="62B60B63" w14:textId="77777777" w:rsidR="008A5598" w:rsidRDefault="008A5598" w:rsidP="007850D1"/>
    <w:p w14:paraId="2DA65679" w14:textId="296419E2" w:rsidR="00A77B4D" w:rsidRPr="00565B06" w:rsidRDefault="00EC5121" w:rsidP="00B23573">
      <w:pPr>
        <w:widowControl w:val="0"/>
        <w:autoSpaceDE w:val="0"/>
        <w:autoSpaceDN w:val="0"/>
        <w:adjustRightInd w:val="0"/>
        <w:spacing w:after="240"/>
        <w:jc w:val="both"/>
      </w:pPr>
      <w:r w:rsidRPr="00EC5121">
        <w:t>I am fluent in many programming languages and technologies</w:t>
      </w:r>
      <w:r w:rsidR="00D7231C">
        <w:t xml:space="preserve"> with 5 years of experience</w:t>
      </w:r>
      <w:r w:rsidRPr="00EC5121">
        <w:t xml:space="preserve">. I am highly experienced in working in fast paced environments with ever changing requirements. I </w:t>
      </w:r>
      <w:r w:rsidR="00782BFC">
        <w:t xml:space="preserve">‘m </w:t>
      </w:r>
      <w:r w:rsidRPr="00EC5121">
        <w:t>a fast learner and problem solver.</w:t>
      </w:r>
      <w:r>
        <w:t xml:space="preserve"> </w:t>
      </w:r>
      <w:r w:rsidRPr="00EC5121">
        <w:t xml:space="preserve">Solid background in </w:t>
      </w:r>
      <w:r w:rsidRPr="00782BFC">
        <w:rPr>
          <w:b/>
        </w:rPr>
        <w:t>frontend</w:t>
      </w:r>
      <w:r w:rsidRPr="00EC5121">
        <w:t xml:space="preserve"> and </w:t>
      </w:r>
      <w:r w:rsidRPr="00782BFC">
        <w:rPr>
          <w:b/>
        </w:rPr>
        <w:t>backend</w:t>
      </w:r>
      <w:r w:rsidRPr="00EC5121">
        <w:t xml:space="preserve"> technologies to create websites (SPA and otherwise, React/Redux, </w:t>
      </w:r>
      <w:r w:rsidRPr="00782BFC">
        <w:rPr>
          <w:b/>
        </w:rPr>
        <w:t>MERN</w:t>
      </w:r>
      <w:r w:rsidRPr="00EC5121">
        <w:t xml:space="preserve"> stack or</w:t>
      </w:r>
      <w:r>
        <w:t xml:space="preserve"> </w:t>
      </w:r>
      <w:r w:rsidRPr="00782BFC">
        <w:rPr>
          <w:b/>
        </w:rPr>
        <w:t>LAMP</w:t>
      </w:r>
      <w:r>
        <w:t xml:space="preserve"> Stack</w:t>
      </w:r>
      <w:r w:rsidR="00622FE9">
        <w:t xml:space="preserve">. </w:t>
      </w:r>
      <w:r w:rsidRPr="00EC5121">
        <w:t>Highly skilled in rapid prototyping and building MVPs</w:t>
      </w:r>
      <w:r w:rsidR="00C35F6A"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357C0C6A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1502D35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A3D7182" wp14:editId="62384D9C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568524" id="Education_x0020_in_x0020_circle_x0020_icon" o:spid="_x0000_s1026" alt="Education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">
                      <v:shape id="Education_x0020_icon_x0020_circle" o:spid="_x0000_s1027" alt="Education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iPmEwQAA&#10;ANsAAAAPAAAAZHJzL2Rvd25yZXYueG1sRE9LawIxEL4L/ocwQm81awtFt0YRQdiLpb7A3obNdLN1&#10;M1mSVNN/3xQK3ubje858mWwnruRD61jBZFyAIK6dbrlRcDxsHqcgQkTW2DkmBT8UYLkYDuZYanfj&#10;HV33sRE5hEOJCkyMfSllqA1ZDGPXE2fu03mLMUPfSO3xlsNtJ5+K4kVabDk3GOxpbai+7L+tgvdz&#10;labPJ+9l+nj72m4r01/MTqmHUVq9goiU4l387650nj+Dv1/yAXLx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Ij5hMEAAADbAAAADwAAAAAAAAAAAAAAAACXAgAAZHJzL2Rvd25y&#10;ZXYueG1sUEsFBgAAAAAEAAQA9QAAAIU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_x0020_icon_x0020_symbol" o:spid="_x0000_s1028" alt="Education icon symbol" style="position:absolute;left:40;top:57;width:94;height:56;visibility:visible;mso-wrap-style:square;v-text-anchor:top" coordsize="1789,10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lSAwgAA&#10;ANsAAAAPAAAAZHJzL2Rvd25yZXYueG1sRE/Pa8IwFL4P/B/CE7ytqQ6cdI0igigexqZD2O3RvLXV&#10;5qUkme3615vDwOPH9ztf9aYRN3K+tqxgmqQgiAuray4VfJ22zwsQPiBrbCyTgj/ysFqOnnLMtO34&#10;k27HUIoYwj5DBVUIbSalLyoy6BPbEkfuxzqDIUJXSu2wi+GmkbM0nUuDNceGClvaVFRcj79GgXnf&#10;ufPrYcD99yVd1+Fl2H2cL0pNxv36DUSgPjzE/+69VjCL6+OX+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SVIDCAAAA2wAAAA8AAAAAAAAAAAAAAAAAlwIAAGRycy9kb3du&#10;cmV2LnhtbFBLBQYAAAAABAAEAPUAAACGAwAAAAA=&#10;" path="m123,777l118,779,112,786,104,798,95,813,87,832,80,855,75,881,166,881,162,852,155,828,148,809,140,793,133,783,127,778,123,777xm1400,502l1252,549,1107,594,962,636,932,642,900,645,868,643,838,637,693,594,548,549,401,503,400,509,400,520,400,538,399,560,399,585,398,613,398,643,397,673,397,702,397,730,397,756,397,778,396,795,396,809,396,815,398,838,400,857,404,874,410,887,419,898,432,907,448,914,503,931,554,946,600,959,644,971,685,981,723,989,759,996,793,1001,827,1004,861,1006,894,1006,929,1004,964,1000,1001,995,1041,988,1083,979,1128,968,1178,956,1231,941,1289,925,1352,907,1362,903,1372,896,1382,886,1390,876,1395,865,1398,855,1400,739,1400,622,1400,502xm898,74l864,75,831,78,800,83,772,90,735,100,696,111,655,123,611,136,566,150,521,164,475,178,430,193,385,207,342,221,301,235,261,249,224,261,191,272,161,283,135,291,115,299,99,305,92,309,90,313,90,318,92,323,94,325,109,330,129,337,154,346,183,356,216,367,252,379,291,391,332,405,375,419,419,433,465,447,510,462,556,476,601,490,646,503,688,516,729,528,767,538,802,548,840,556,880,560,921,560,961,555,1000,547,1032,538,1066,529,1103,518,1142,507,1183,495,1225,482,1267,469,1310,456,1353,443,1395,430,1436,417,1476,405,1515,392,1551,381,1585,370,1616,360,1644,351,1668,343,1688,337,1704,332,1715,328,1721,326,1723,322,1724,319,1724,316,1722,313,1721,310,1713,308,1702,304,1686,298,1665,292,1641,284,1612,274,1581,264,1546,253,1509,241,1470,229,1430,216,1388,203,1345,190,1302,177,1259,163,1217,150,1175,138,1133,126,1094,114,1057,104,1022,94,990,85,962,79,930,76,898,74xm877,0l922,1,964,6,1004,15,1035,23,1070,33,1106,44,1145,55,1186,67,1227,80,1269,92,1311,105,1353,118,1394,131,1435,144,1474,157,1512,169,1548,180,1581,191,1611,200,1638,209,1661,216,1680,223,1694,227,1704,231,1708,232,1727,239,1743,248,1758,257,1771,268,1780,282,1787,297,1789,316,1788,333,1785,348,1779,361,1770,372,1758,382,1740,392,1716,401,1651,423,1585,445,1519,464,1502,469,1489,476,1480,485,1473,496,1470,511,1469,528,1471,845,1471,862,1469,879,1465,895,1458,910,1448,924,1434,938,1416,950,1394,961,1366,971,1303,989,1245,1006,1193,1021,1144,1034,1099,1046,1058,1056,1020,1064,984,1070,950,1075,917,1078,885,1079,854,1078,822,1076,789,1072,755,1067,719,1059,681,1050,641,1040,596,1027,548,1013,495,998,438,980,411,970,387,957,367,941,351,922,339,900,332,875,328,846,329,814,329,810,329,800,329,783,329,763,329,739,329,713,330,686,330,658,330,631,331,605,331,581,332,562,332,546,332,536,332,533,331,514,328,498,321,486,310,477,296,469,279,464,242,454,201,441,156,428,156,449,156,473,157,498,157,523,157,548,157,571,157,592,158,610,158,623,158,632,158,635,160,650,164,664,171,679,178,693,185,706,191,717,197,725,200,730,220,772,233,815,240,859,243,904,241,951,197,951,149,951,2,951,1,920,,888,2,857,6,825,14,793,27,763,45,733,58,714,69,697,76,679,82,658,85,634,85,631,85,621,85,606,85,588,85,566,85,544,85,520,85,499,85,478,85,462,85,449,85,442,84,433,82,423,79,413,73,403,64,395,46,384,32,371,21,357,14,341,11,324,14,304,21,287,31,272,45,259,60,248,77,239,93,232,121,223,154,212,191,199,231,186,274,172,319,157,366,141,414,126,463,110,510,95,557,81,602,67,646,53,686,41,722,31,754,22,781,15,830,5,877,0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BE32E82" w14:textId="77777777" w:rsidR="00A77B4D" w:rsidRPr="00565B06" w:rsidRDefault="002B0B33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3F56F31BA513194DAF7AC27D1406E113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2F51A84" w14:textId="77777777" w:rsidR="007C0E0E" w:rsidRPr="009827B4" w:rsidRDefault="00EC5121" w:rsidP="00B47E1E">
      <w:pPr>
        <w:pStyle w:val="Heading2"/>
        <w:rPr>
          <w:sz w:val="22"/>
          <w:szCs w:val="22"/>
        </w:rPr>
      </w:pPr>
      <w:r w:rsidRPr="009827B4">
        <w:rPr>
          <w:sz w:val="22"/>
          <w:szCs w:val="22"/>
        </w:rPr>
        <w:t xml:space="preserve">Bachelor of Science in Computer Science (BS) </w:t>
      </w:r>
      <w:r w:rsidR="007C0E0E" w:rsidRPr="009827B4">
        <w:rPr>
          <w:sz w:val="22"/>
          <w:szCs w:val="22"/>
        </w:rPr>
        <w:t xml:space="preserve">| </w:t>
      </w:r>
      <w:r w:rsidRPr="009827B4">
        <w:rPr>
          <w:rStyle w:val="Emphasis"/>
          <w:sz w:val="22"/>
          <w:szCs w:val="22"/>
        </w:rPr>
        <w:t>Trident University | Cypress, CA</w:t>
      </w:r>
    </w:p>
    <w:p w14:paraId="40073C41" w14:textId="77777777" w:rsidR="007C0E0E" w:rsidRDefault="00EC5121" w:rsidP="004F199F">
      <w:pPr>
        <w:pStyle w:val="Heading3"/>
      </w:pPr>
      <w:r>
        <w:t>2016</w:t>
      </w:r>
      <w:r w:rsidR="007C0E0E" w:rsidRPr="00565B06">
        <w:t xml:space="preserve"> – </w:t>
      </w:r>
      <w:r>
        <w:t>2018</w:t>
      </w:r>
    </w:p>
    <w:p w14:paraId="2CFF3317" w14:textId="77777777" w:rsidR="007C0E0E" w:rsidRPr="003C3AFD" w:rsidRDefault="00EC5121" w:rsidP="00B47E1E">
      <w:pPr>
        <w:pStyle w:val="Heading2"/>
        <w:rPr>
          <w:sz w:val="22"/>
          <w:szCs w:val="22"/>
        </w:rPr>
      </w:pPr>
      <w:r w:rsidRPr="003C3AFD">
        <w:rPr>
          <w:sz w:val="22"/>
          <w:szCs w:val="22"/>
        </w:rPr>
        <w:t>Associate in Science in Computer Science</w:t>
      </w:r>
      <w:r w:rsidR="007C0E0E" w:rsidRPr="003C3AFD">
        <w:rPr>
          <w:sz w:val="22"/>
          <w:szCs w:val="22"/>
        </w:rPr>
        <w:t xml:space="preserve"> </w:t>
      </w:r>
      <w:r w:rsidRPr="003C3AFD">
        <w:rPr>
          <w:sz w:val="22"/>
          <w:szCs w:val="22"/>
        </w:rPr>
        <w:t>(AS)</w:t>
      </w:r>
      <w:r w:rsidR="007C0E0E" w:rsidRPr="003C3AFD">
        <w:rPr>
          <w:sz w:val="22"/>
          <w:szCs w:val="22"/>
        </w:rPr>
        <w:t xml:space="preserve">| </w:t>
      </w:r>
      <w:r w:rsidRPr="003C3AFD">
        <w:rPr>
          <w:rStyle w:val="Emphasis"/>
          <w:sz w:val="22"/>
          <w:szCs w:val="22"/>
        </w:rPr>
        <w:t>Diablo Valley College | Pleasant Hill, CA</w:t>
      </w:r>
    </w:p>
    <w:p w14:paraId="5557CE19" w14:textId="77777777" w:rsidR="007C0E0E" w:rsidRPr="00565B06" w:rsidRDefault="00EC5121" w:rsidP="004F199F">
      <w:pPr>
        <w:pStyle w:val="Heading3"/>
      </w:pPr>
      <w:r>
        <w:t>2014</w:t>
      </w:r>
      <w:r w:rsidR="007C0E0E" w:rsidRPr="00565B06">
        <w:t xml:space="preserve"> – </w:t>
      </w:r>
      <w:r>
        <w:t>2016</w:t>
      </w:r>
    </w:p>
    <w:p w14:paraId="248A7FA2" w14:textId="51706001" w:rsidR="007C0E0E" w:rsidRPr="00565B06" w:rsidRDefault="009827B4" w:rsidP="007C0E0E">
      <w:r>
        <w:t xml:space="preserve">Honor Student with </w:t>
      </w:r>
      <w:r w:rsidRPr="00E326C7">
        <w:rPr>
          <w:b/>
          <w:bCs/>
        </w:rPr>
        <w:t>GPA 3.8</w:t>
      </w:r>
      <w:r>
        <w:t xml:space="preserve"> / 4.0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0F87A36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04F2890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5063B28" wp14:editId="7B182D11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579D2F" id="Experience_x0020_in_x0020_circle_x0020_icon" o:spid="_x0000_s1026" alt="Experience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">
                      <v:shape id="Experience_x0020_icon_x0020_circle" o:spid="_x0000_s1027" alt="Experience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QKFIwwAA&#10;ANsAAAAPAAAAZHJzL2Rvd25yZXYueG1sRI9BawIxFITvhf6H8ITeatYtFNkaRYTCXixqLbS3x+a5&#10;Wd28LEmq8d83gtDjMDPfMLNFsr04kw+dYwWTcQGCuHG641bB/vP9eQoiRGSNvWNScKUAi/njwwwr&#10;7S68pfMutiJDOFSowMQ4VFKGxpDFMHYDcfYOzluMWfpWao+XDLe9LIviVVrsOC8YHGhlqDntfq2C&#10;zXedpi9f3sv083Fcr2sznMxWqadRWr6BiJTif/jerrWCsoTbl/wD5P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QKFIwwAAANsAAAAPAAAAAAAAAAAAAAAAAJcCAABkcnMvZG93&#10;bnJldi54bWxQSwUGAAAAAAQABAD1AAAAhwMAAAAA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_x0020_icon_x0020_symbol" o:spid="_x0000_s1028" alt="Experience icon symbol" style="position:absolute;left:50;top:51;width:74;height:59;visibility:visible;mso-wrap-style:square;v-text-anchor:top" coordsize="1395,11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drMRwwAA&#10;ANsAAAAPAAAAZHJzL2Rvd25yZXYueG1sRI9BawIxFITvBf9DeII3zVaxltUopaJ47arF4yN53Wy7&#10;eVk2UVd/fVMQehxm5htmsepcLS7UhsqzgudRBoJYe1NxqeCw3wxfQYSIbLD2TApuFGC17D0tMDf+&#10;yh90KWIpEoRDjgpsjE0uZdCWHIaRb4iT9+VbhzHJtpSmxWuCu1qOs+xFOqw4LVhs6N2S/inOTsH6&#10;8zTB9fe20BrtYervx9nNbZQa9Lu3OYhIXfwPP9o7o2A8gb8v6QfI5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2drMRwwAAANsAAAAPAAAAAAAAAAAAAAAAAJcCAABkcnMvZG93&#10;bnJldi54bWxQSwUGAAAAAAQABAD1AAAAhwMAAAAA&#10;" path="m79,655l79,1000,81,1010,87,1018,97,1023,107,1025,1288,1025,1299,1023,1308,1018,1314,1010,1316,1000,1316,655,1301,667,1288,675,1276,681,1263,685,1234,690,1205,691,815,691,815,756,812,770,803,781,791,789,776,792,632,792,617,789,605,781,596,770,593,756,593,691,203,691,174,690,145,685,133,681,119,675,104,668,91,661,79,655xm1293,287l109,288,98,290,89,295,83,304,80,313,79,502,82,523,88,542,99,559,112,574,122,580,135,586,148,591,160,595,181,601,203,603,593,603,593,538,596,525,605,513,617,505,632,502,776,502,791,505,803,513,812,525,815,538,815,603,1205,603,1227,601,1248,595,1267,586,1284,574,1297,559,1307,542,1314,523,1316,502,1322,311,1319,302,1313,294,1304,288,1293,287xm510,80l510,201,900,201,900,80,510,80xm520,0l888,,907,1,925,6,941,14,954,25,966,38,975,52,981,68,983,85,983,201,1269,201,1295,203,1317,208,1336,216,1352,226,1365,239,1376,253,1385,270,1390,287,1394,306,1395,326,1395,980,1393,1006,1387,1029,1378,1049,1366,1066,1351,1080,1333,1091,1314,1099,1292,1104,1269,1106,135,1106,104,1105,79,1101,57,1094,40,1085,26,1073,15,1059,7,1042,3,1024,,1003,,980,,326,2,306,6,287,12,269,20,252,31,238,45,225,62,215,82,207,107,203,135,201,426,201,426,85,428,68,433,52,442,38,454,25,467,14,483,6,501,1,520,0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7D41DCA" w14:textId="77777777" w:rsidR="005E088C" w:rsidRPr="00565B06" w:rsidRDefault="002B0B33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6235AF66A5029349A18861A2D2D9B91A"/>
                </w:placeholder>
                <w:temporary/>
                <w:showingPlcHdr/>
                <w15:appearance w15:val="hidden"/>
              </w:sdtPr>
              <w:sdtEndPr/>
              <w:sdtContent>
                <w:bookmarkStart w:id="0" w:name="_GoBack"/>
                <w:r w:rsidR="005E088C" w:rsidRPr="00565B06">
                  <w:t>Experience</w:t>
                </w:r>
                <w:bookmarkEnd w:id="0"/>
              </w:sdtContent>
            </w:sdt>
          </w:p>
        </w:tc>
      </w:tr>
    </w:tbl>
    <w:p w14:paraId="61956CA7" w14:textId="6C13A357" w:rsidR="005E088C" w:rsidRPr="00565B06" w:rsidRDefault="00412EF3" w:rsidP="00B47E1E">
      <w:pPr>
        <w:pStyle w:val="Heading2"/>
      </w:pPr>
      <w:r>
        <w:t xml:space="preserve">Founder &amp; </w:t>
      </w:r>
      <w:r w:rsidR="00782BFC">
        <w:t>Back End Software Engineer</w:t>
      </w:r>
      <w:r w:rsidR="005E088C" w:rsidRPr="00565B06">
        <w:t xml:space="preserve"> | </w:t>
      </w:r>
      <w:hyperlink r:id="rId10" w:history="1">
        <w:r w:rsidR="00782BFC" w:rsidRPr="00FB05FC">
          <w:rPr>
            <w:rStyle w:val="Hyperlink"/>
            <w:u w:val="none"/>
          </w:rPr>
          <w:t>Tutyo</w:t>
        </w:r>
      </w:hyperlink>
    </w:p>
    <w:p w14:paraId="3C763DA0" w14:textId="09AE06DF" w:rsidR="005E088C" w:rsidRPr="00565B06" w:rsidRDefault="00782BFC" w:rsidP="004F199F">
      <w:pPr>
        <w:pStyle w:val="Heading3"/>
      </w:pPr>
      <w:r>
        <w:t>NOV 2016</w:t>
      </w:r>
      <w:r w:rsidR="005E088C" w:rsidRPr="00565B06">
        <w:t xml:space="preserve"> – </w:t>
      </w:r>
      <w:r>
        <w:t>NOw</w:t>
      </w:r>
    </w:p>
    <w:p w14:paraId="1099FA71" w14:textId="1A8973FE" w:rsidR="008516A7" w:rsidRDefault="008516A7" w:rsidP="00B47E1E">
      <w:pPr>
        <w:pStyle w:val="Heading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 w:rsidRPr="008516A7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A start-up designed to help students with their questions. The platform used Bootstrap, React, jQuery, PHP and MySQL. Responsible for RDBMS and </w:t>
      </w:r>
      <w:r w:rsidR="0008551D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back-end </w:t>
      </w:r>
      <w:r w:rsidRPr="008516A7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development. </w:t>
      </w:r>
    </w:p>
    <w:p w14:paraId="17EF4AA4" w14:textId="77777777" w:rsidR="008516A7" w:rsidRDefault="008516A7" w:rsidP="00B47E1E">
      <w:pPr>
        <w:pStyle w:val="Heading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</w:p>
    <w:p w14:paraId="362DBC9E" w14:textId="7E29780B" w:rsidR="005E088C" w:rsidRPr="00565B06" w:rsidRDefault="00782BFC" w:rsidP="00B47E1E">
      <w:pPr>
        <w:pStyle w:val="Heading2"/>
      </w:pPr>
      <w:r>
        <w:t>Full Stack Web Developer</w:t>
      </w:r>
      <w:r w:rsidR="005E088C" w:rsidRPr="00565B06">
        <w:t xml:space="preserve"> | </w:t>
      </w:r>
      <w:r>
        <w:rPr>
          <w:rStyle w:val="Emphasis"/>
        </w:rPr>
        <w:t>Purrivacy</w:t>
      </w:r>
    </w:p>
    <w:p w14:paraId="13A9D3C4" w14:textId="1AF02940" w:rsidR="005E088C" w:rsidRPr="00565B06" w:rsidRDefault="00782BFC" w:rsidP="004F199F">
      <w:pPr>
        <w:pStyle w:val="Heading3"/>
      </w:pPr>
      <w:r>
        <w:t>Sep 2015</w:t>
      </w:r>
      <w:r w:rsidR="005E088C" w:rsidRPr="00565B06">
        <w:t xml:space="preserve"> – </w:t>
      </w:r>
      <w:r>
        <w:t>NOv 2016</w:t>
      </w:r>
    </w:p>
    <w:p w14:paraId="3907E311" w14:textId="6CF2F58E" w:rsidR="007E5A3E" w:rsidRDefault="007E5A3E" w:rsidP="007E5A3E">
      <w:r>
        <w:t>Responsible for all aspects of Back-end engineering.</w:t>
      </w:r>
      <w:r w:rsidR="009827B4">
        <w:t xml:space="preserve"> </w:t>
      </w:r>
      <w:r>
        <w:t>Mobile first responsive design with the Bootstrap 3 library.</w:t>
      </w:r>
      <w:r w:rsidR="009827B4">
        <w:t xml:space="preserve"> </w:t>
      </w:r>
      <w:r>
        <w:t>JavaScript and CSS are written to support all major browsers and using</w:t>
      </w:r>
    </w:p>
    <w:p w14:paraId="752DBBEC" w14:textId="5724084E" w:rsidR="005E088C" w:rsidRDefault="007E5A3E" w:rsidP="007E5A3E">
      <w:r>
        <w:t>Jasmine library.</w:t>
      </w:r>
    </w:p>
    <w:p w14:paraId="520F26CE" w14:textId="77777777" w:rsidR="008516A7" w:rsidRDefault="008516A7" w:rsidP="00782BFC">
      <w:pPr>
        <w:pStyle w:val="Heading2"/>
      </w:pPr>
    </w:p>
    <w:p w14:paraId="5AF6C090" w14:textId="5C0C53F8" w:rsidR="00782BFC" w:rsidRPr="00565B06" w:rsidRDefault="00782BFC" w:rsidP="00782BFC">
      <w:pPr>
        <w:pStyle w:val="Heading2"/>
      </w:pPr>
      <w:r>
        <w:t>Freelance Web Developer</w:t>
      </w:r>
      <w:r w:rsidRPr="00565B06">
        <w:t xml:space="preserve"> | </w:t>
      </w:r>
      <w:r>
        <w:rPr>
          <w:rStyle w:val="Emphasis"/>
        </w:rPr>
        <w:t>UI/UX/ Front &amp; Back End Developer</w:t>
      </w:r>
    </w:p>
    <w:p w14:paraId="47463472" w14:textId="1E24A413" w:rsidR="00782BFC" w:rsidRPr="00565B06" w:rsidRDefault="00782BFC" w:rsidP="00782BFC">
      <w:pPr>
        <w:pStyle w:val="Heading3"/>
      </w:pPr>
      <w:r>
        <w:t xml:space="preserve">Jan 2012 </w:t>
      </w:r>
      <w:r w:rsidRPr="00565B06">
        <w:t xml:space="preserve">– </w:t>
      </w:r>
      <w:r>
        <w:t xml:space="preserve">Now </w:t>
      </w:r>
    </w:p>
    <w:p w14:paraId="2A9F4D04" w14:textId="3DEE1071" w:rsidR="00782BFC" w:rsidRPr="00565B06" w:rsidRDefault="00851A54" w:rsidP="005E088C">
      <w:r>
        <w:t>I start to develop website for small business since 2010 with WordPress and Linux share</w:t>
      </w:r>
      <w:r w:rsidR="00CC7520">
        <w:t>d</w:t>
      </w:r>
      <w:r>
        <w:t xml:space="preserve"> hosting, then I learned PHP</w:t>
      </w:r>
      <w:r w:rsidR="00496C9D">
        <w:t>, MySQL</w:t>
      </w:r>
      <w:r>
        <w:t xml:space="preserve"> and Apache and then I started to develop</w:t>
      </w:r>
      <w:r w:rsidR="00496C9D">
        <w:t xml:space="preserve"> custom</w:t>
      </w:r>
      <w:r>
        <w:t xml:space="preserve"> </w:t>
      </w:r>
      <w:r w:rsidR="00496C9D">
        <w:t>dynamic</w:t>
      </w:r>
      <w:r>
        <w:t xml:space="preserve"> websites</w:t>
      </w:r>
      <w:r w:rsidR="00496C9D">
        <w:t xml:space="preserve"> for small business as a freelance developer</w:t>
      </w:r>
      <w:r>
        <w:t>. For last few yearn I built many websites and scripts based on PHP</w:t>
      </w:r>
      <w:r w:rsidR="00D82DD0">
        <w:t xml:space="preserve"> and MySQL</w:t>
      </w:r>
      <w:r>
        <w:t>.</w:t>
      </w:r>
      <w:r w:rsidR="00FF2260">
        <w:t xml:space="preserve"> I still in love with PHP and I’</w:t>
      </w:r>
      <w:r w:rsidR="0043688F">
        <w:t>m</w:t>
      </w:r>
      <w:r w:rsidR="00FF2260">
        <w:t xml:space="preserve"> able to do any project in LAMP stack format.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6E7D3227" w14:textId="77777777" w:rsidTr="009E694E">
        <w:trPr>
          <w:trHeight w:val="648"/>
        </w:trPr>
        <w:tc>
          <w:tcPr>
            <w:tcW w:w="720" w:type="dxa"/>
            <w:tcMar>
              <w:right w:w="216" w:type="dxa"/>
            </w:tcMar>
            <w:vAlign w:val="bottom"/>
          </w:tcPr>
          <w:p w14:paraId="768F5600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6985E693" wp14:editId="50EB89EA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58F488" id="Skills_x0020_in_x0020_circle_x0020_icon" o:spid="_x0000_s1026" alt="Skills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">
                      <v:shape id="Skills_x0020_icon_x0020_circle" o:spid="_x0000_s1027" alt="Skills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qTk8xAAA&#10;ANsAAAAPAAAAZHJzL2Rvd25yZXYueG1sRI9BawIxFITvBf9DeIK3mtVika1RRBD2olRbwd4em9fN&#10;1s3LkqSa/ntTKPQ4zMw3zGKVbCeu5EPrWMFkXIAgrp1uuVHw/rZ9nIMIEVlj55gU/FCA1XLwsMBS&#10;uxsf6HqMjcgQDiUqMDH2pZShNmQxjF1PnL1P5y3GLH0jtcdbhttOToviWVpsOS8Y7GljqL4cv62C&#10;13OV5k8n72X62H/tdpXpL+ag1GiY1i8gIqX4H/5rV1rBdAa/X/IPkM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6k5PMQAAADbAAAADwAAAAAAAAAAAAAAAACXAgAAZHJzL2Rv&#10;d25yZXYueG1sUEsFBgAAAAAEAAQA9QAAAIg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_x0020_icon_x0020_symbol_x0020_part_x0020_1" o:spid="_x0000_s1028" alt="Skills icon symbol part 1" style="position:absolute;left:109;top:111;width:4;height:4;visibility:visible;mso-wrap-style:square;v-text-anchor:top" coordsize="70,7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O1qNwgAA&#10;ANsAAAAPAAAAZHJzL2Rvd25yZXYueG1sRI9Bi8IwFITvC/6H8ARva2oPRapRVBC8qd0FPT6bZ1ts&#10;XmoTa91fvxEW9jjMzDfMfNmbWnTUusqygsk4AkGcW11xoeD7a/s5BeE8ssbaMil4kYPlYvAxx1Tb&#10;Jx+py3whAoRdigpK75tUSpeXZNCNbUMcvKttDfog20LqFp8BbmoZR1EiDVYcFkpsaFNSfsseRsHh&#10;jOssv0Q3d7pz8hNX+9N12yk1GvarGQhPvf8P/7V3WkGcwPtL+AFy8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o7Wo3CAAAA2wAAAA8AAAAAAAAAAAAAAAAAlwIAAGRycy9kb3du&#10;cmV2LnhtbFBLBQYAAAAABAAEAPUAAACGAwAAAAA=&#10;" path="m35,0l49,2,60,10,67,21,70,35,67,48,60,60,49,67,35,70,21,67,10,60,3,48,,35,3,21,10,10,21,2,35,0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_x0020_icon_x0020_symbol_x0020_part_x0020_2" o:spid="_x0000_s1029" alt="Skills icon symbol part 2" style="position:absolute;left:49;top:51;width:72;height:71;visibility:visible;mso-wrap-style:square;v-text-anchor:top" coordsize="1362,13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cjlXvgAA&#10;ANsAAAAPAAAAZHJzL2Rvd25yZXYueG1sRI/NCsIwEITvgu8QVvCmqT+IVKOoIOjRWvC6NGtbbDal&#10;iVp9eiMIHoeZ+YZZrltTiQc1rrSsYDSMQBBnVpecK0jP+8EchPPIGivLpOBFDtarbmeJsbZPPtEj&#10;8bkIEHYxKii8r2MpXVaQQTe0NXHwrrYx6INscqkbfAa4qeQ4imbSYMlhocCadgVlt+RuFFjaI7+z&#10;l04ux5HTs4PdbtOpUv1eu1mA8NT6f/jXPmgF0wl8v4Qf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3I5V74AAADbAAAADwAAAAAAAAAAAAAAAACXAgAAZHJzL2Rvd25yZXYu&#10;eG1sUEsFBgAAAAAEAAQA9QAAAIIDAAAAAA==&#10;" path="m342,68l400,128,424,155,444,181,457,205,465,229,468,252,467,274,461,296,450,319,435,341,417,366,395,390,370,416,342,439,314,456,285,466,256,470,232,467,209,461,188,452,169,441,151,429,136,416,122,403,70,352,76,383,87,413,101,442,121,471,144,496,170,517,198,534,228,545,259,552,301,558,341,569,379,583,415,601,450,624,484,650,517,681,685,852,855,1022,1026,1189,1068,1230,1091,1251,1113,1267,1135,1279,1155,1286,1175,1288,1198,1285,1221,1276,1245,1260,1258,1249,1271,1235,1282,1219,1290,1201,1294,1180,1292,1156,1284,1131,1270,1106,1249,1082,1108,939,965,796,804,635,645,473,627,453,609,428,593,400,579,369,570,334,566,300,562,263,553,228,540,195,522,165,500,139,474,116,445,97,412,83,378,73,342,68xm327,0l368,3,407,10,445,22,480,39,512,60,541,84,567,112,589,144,607,179,620,216,629,256,633,298,636,321,642,343,652,367,664,389,678,409,693,426,894,629,1097,831,1298,1035,1322,1063,1341,1092,1353,1122,1360,1152,1362,1182,1357,1211,1348,1239,1332,1265,1312,1291,1286,1314,1259,1332,1231,1345,1203,1353,1175,1356,1145,1353,1114,1343,1083,1328,1052,1306,1020,1278,835,1097,651,914,468,729,442,703,413,681,385,662,355,646,323,634,289,625,252,619,214,611,178,599,145,581,114,560,86,534,62,505,41,474,24,440,12,404,4,366,,327,2,289,9,250,22,212,72,260,121,307,169,353,188,371,206,385,223,394,240,400,256,402,272,400,289,393,306,383,323,368,345,344,363,325,378,307,389,291,396,276,400,263,400,249,397,236,391,222,381,208,368,192,352,175,303,125,254,75,204,23,246,10,287,3,327,0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_x0020_icon_x0020_symbol_x0020_part_x0020_3" o:spid="_x0000_s1030" alt="Skills icon symbol part 3" style="position:absolute;left:89;top:49;width:34;height:34;visibility:visible;mso-wrap-style:square;v-text-anchor:top" coordsize="640,6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4IFqxAAA&#10;ANsAAAAPAAAAZHJzL2Rvd25yZXYueG1sRI/NasMwEITvhbyD2EBvjZwSUuNECYmhNJdS6uQBFmn9&#10;01orx5Id5+2rQqHHYWa+Ybb7ybZipN43jhUsFwkIYu1Mw5WCy/n1KQXhA7LB1jEpuJOH/W72sMXM&#10;uBt/0liESkQI+wwV1CF0mZRe12TRL1xHHL3S9RZDlH0lTY+3CLetfE6StbTYcFyosaO8Jv1dDFZB&#10;/nINuT6+r5d5+nadhtJ/fJVaqcf5dNiACDSF//Bf+2QUrFbw+yX+ALn7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OCBasQAAADbAAAADwAAAAAAAAAAAAAAAACXAgAAZHJzL2Rv&#10;d25yZXYueG1sUEsFBgAAAAAEAAQA9QAAAIgDAAAAAA==&#10;" path="m451,0l480,3,508,10,536,22,562,38,586,58,606,80,621,104,631,129,638,156,640,183,638,211,632,239,622,266,607,291,588,316,576,329,561,344,545,361,526,380,506,401,485,422,463,444,441,466,418,488,395,510,373,532,351,553,330,573,311,591,293,608,277,624,263,637,252,647,244,655,239,660,237,662,182,610,183,609,189,604,197,596,208,585,222,572,239,557,256,540,276,521,296,501,318,481,340,459,363,437,386,415,408,392,430,370,451,349,471,330,489,311,506,294,520,279,532,265,549,244,560,221,565,198,565,174,560,152,550,131,534,112,519,99,503,89,485,81,466,76,447,74,428,75,409,81,391,90,374,104,360,119,343,137,325,158,305,181,284,206,262,233,239,260,216,288,193,315,171,342,150,369,130,393,112,417,96,437,82,454,70,468,61,478,,424,7,416,17,404,30,388,45,370,61,350,80,328,100,305,120,280,142,254,164,228,186,201,208,176,230,151,252,127,271,104,290,84,307,66,321,51,344,32,369,17,395,7,423,1,451,0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_x0020_icon_x0020_symbol_x0020_part_x0020_4" o:spid="_x0000_s1031" alt="Skills icon symbol part 4" style="position:absolute;left:52;top:93;width:30;height:32;visibility:visible;mso-wrap-style:square;v-text-anchor:top" coordsize="578,60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MlIIwQAA&#10;ANsAAAAPAAAAZHJzL2Rvd25yZXYueG1sRI9BawIxFITvBf9DeAVvNduiolujuILgteqhx8fmmaxu&#10;XsIm1fXfG6HgcZiZb5jFqnetuFIXG88KPkcFCOLa64aNguNh+zEDEROyxtYzKbhThNVy8LbAUvsb&#10;/9B1n4zIEI4lKrAphVLKWFtyGEc+EGfv5DuHKcvOSN3hLcNdK7+KYiodNpwXLAbaWKov+z+nYGNO&#10;h7CrJtV2Hsbn2fzXmjZVSg3f+/U3iER9eoX/2zutYDyB55f8A+Ty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jJSCMEAAADbAAAADwAAAAAAAAAAAAAAAACXAgAAZHJzL2Rvd25y&#10;ZXYueG1sUEsFBgAAAAAEAAQA9QAAAIUDAAAAAA==&#10;" path="m366,0l424,58,232,281,222,284,201,293,182,307,164,325,147,346,132,369,119,394,106,420,96,446,87,471,79,494,73,515,69,533,77,533,103,523,132,511,161,497,191,481,219,463,245,445,268,425,286,405,298,384,304,363,306,349,519,146,578,206,376,387,367,415,353,440,335,464,314,485,290,505,266,523,241,538,216,552,193,563,172,573,153,580,139,586,129,589,118,592,104,595,88,598,72,600,55,601,40,601,27,599,16,595,10,590,5,580,2,566,1,551,,535,1,520,2,505,4,494,5,486,5,483,6,481,8,473,12,460,17,444,24,425,33,403,43,380,55,356,69,331,84,307,102,284,121,262,142,243,165,228,189,216,366,0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3E33535" w14:textId="25575D01" w:rsidR="00143224" w:rsidRPr="00565B06" w:rsidRDefault="003C5CC0" w:rsidP="00AD6216">
            <w:pPr>
              <w:pStyle w:val="Heading1"/>
              <w:outlineLvl w:val="0"/>
            </w:pPr>
            <w:r>
              <w:t xml:space="preserve">Technical </w:t>
            </w:r>
            <w:sdt>
              <w:sdtPr>
                <w:alias w:val="Skills:"/>
                <w:tag w:val="Skills:"/>
                <w:id w:val="-925109897"/>
                <w:placeholder>
                  <w:docPart w:val="85BC899F2B1B474491D123602BA35A33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1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8899"/>
      </w:tblGrid>
      <w:tr w:rsidR="009E694E" w:rsidRPr="00565B06" w14:paraId="04891F55" w14:textId="77777777" w:rsidTr="006B0ED0">
        <w:trPr>
          <w:trHeight w:val="1555"/>
        </w:trPr>
        <w:tc>
          <w:tcPr>
            <w:tcW w:w="8899" w:type="dxa"/>
          </w:tcPr>
          <w:p w14:paraId="0029054A" w14:textId="44CDDA9B" w:rsidR="009E694E" w:rsidRDefault="009E694E" w:rsidP="00756AA2">
            <w:pPr>
              <w:pStyle w:val="ListBullet"/>
              <w:numPr>
                <w:ilvl w:val="0"/>
                <w:numId w:val="34"/>
              </w:numPr>
            </w:pPr>
            <w:r>
              <w:t>Five years of professional experience in software development.</w:t>
            </w:r>
          </w:p>
          <w:p w14:paraId="40BCA519" w14:textId="77777777" w:rsidR="009E694E" w:rsidRPr="007F0E0F" w:rsidRDefault="009E694E" w:rsidP="00756AA2">
            <w:pPr>
              <w:pStyle w:val="ListBullet"/>
              <w:numPr>
                <w:ilvl w:val="0"/>
                <w:numId w:val="34"/>
              </w:numPr>
            </w:pPr>
            <w:r w:rsidRPr="0005023D">
              <w:t>Firm understanding of Object Oriented Design (</w:t>
            </w:r>
            <w:r>
              <w:t>OOD</w:t>
            </w:r>
            <w:r w:rsidRPr="0005023D">
              <w:t>)</w:t>
            </w:r>
            <w:r>
              <w:t>.</w:t>
            </w:r>
          </w:p>
          <w:p w14:paraId="20169949" w14:textId="77777777" w:rsidR="009E694E" w:rsidRDefault="009E694E" w:rsidP="00756AA2">
            <w:pPr>
              <w:pStyle w:val="ListBullet"/>
              <w:numPr>
                <w:ilvl w:val="0"/>
                <w:numId w:val="34"/>
              </w:numPr>
            </w:pPr>
            <w:r>
              <w:t>Hands on experience in developing web-</w:t>
            </w:r>
            <w:r w:rsidRPr="0005023D">
              <w:t xml:space="preserve">based </w:t>
            </w:r>
            <w:r>
              <w:t>and desktop-</w:t>
            </w:r>
            <w:r w:rsidRPr="0005023D">
              <w:t xml:space="preserve">based </w:t>
            </w:r>
            <w:r>
              <w:t>software solutions.</w:t>
            </w:r>
          </w:p>
          <w:p w14:paraId="1E034848" w14:textId="77777777" w:rsidR="009E694E" w:rsidRDefault="009E694E" w:rsidP="00756AA2">
            <w:pPr>
              <w:pStyle w:val="ListBullet"/>
              <w:numPr>
                <w:ilvl w:val="0"/>
                <w:numId w:val="34"/>
              </w:numPr>
            </w:pPr>
            <w:r>
              <w:t>Rapid prototyping</w:t>
            </w:r>
          </w:p>
          <w:p w14:paraId="7EF8C5EC" w14:textId="77777777" w:rsidR="009E694E" w:rsidRDefault="009E694E" w:rsidP="00756AA2">
            <w:pPr>
              <w:pStyle w:val="ListBullet"/>
              <w:numPr>
                <w:ilvl w:val="0"/>
                <w:numId w:val="34"/>
              </w:numPr>
            </w:pPr>
            <w:r>
              <w:t>Team leader and motivator.</w:t>
            </w:r>
          </w:p>
          <w:p w14:paraId="28CDF1C9" w14:textId="0B94931B" w:rsidR="009E694E" w:rsidRPr="003C5CC0" w:rsidRDefault="009E694E" w:rsidP="00756AA2">
            <w:pPr>
              <w:pStyle w:val="ListBullet"/>
              <w:numPr>
                <w:ilvl w:val="0"/>
                <w:numId w:val="34"/>
              </w:numPr>
            </w:pPr>
            <w:r>
              <w:t>Programming languages</w:t>
            </w:r>
            <w:r w:rsidRPr="003C5CC0">
              <w:t>:</w:t>
            </w:r>
          </w:p>
          <w:p w14:paraId="7FC17A04" w14:textId="7B65BDAC" w:rsidR="009E694E" w:rsidRDefault="009E694E" w:rsidP="00756AA2">
            <w:pPr>
              <w:pStyle w:val="ListBullet"/>
              <w:numPr>
                <w:ilvl w:val="0"/>
                <w:numId w:val="31"/>
              </w:numPr>
            </w:pPr>
            <w:r w:rsidRPr="00C1664C">
              <w:rPr>
                <w:b/>
              </w:rPr>
              <w:t>MERN</w:t>
            </w:r>
            <w:r>
              <w:t xml:space="preserve"> </w:t>
            </w:r>
            <w:r w:rsidR="00116F43">
              <w:t xml:space="preserve">Stack </w:t>
            </w:r>
            <w:r>
              <w:t>(MongoDB,</w:t>
            </w:r>
            <w:r w:rsidR="00116F43">
              <w:t xml:space="preserve"> Express, React, </w:t>
            </w:r>
            <w:r>
              <w:t>Node</w:t>
            </w:r>
            <w:r w:rsidR="00116F43">
              <w:t>)</w:t>
            </w:r>
          </w:p>
          <w:p w14:paraId="3C72EF07" w14:textId="00BD8867" w:rsidR="009E694E" w:rsidRDefault="00116F43" w:rsidP="00756AA2">
            <w:pPr>
              <w:pStyle w:val="ListBullet"/>
              <w:numPr>
                <w:ilvl w:val="0"/>
                <w:numId w:val="31"/>
              </w:numPr>
            </w:pPr>
            <w:r w:rsidRPr="00C1664C">
              <w:rPr>
                <w:b/>
              </w:rPr>
              <w:t>LAMP</w:t>
            </w:r>
            <w:r>
              <w:t xml:space="preserve"> Stack (Linux, Apache, MySQL, </w:t>
            </w:r>
            <w:r w:rsidR="009E694E">
              <w:t>PHP</w:t>
            </w:r>
            <w:r>
              <w:t>)</w:t>
            </w:r>
          </w:p>
          <w:p w14:paraId="20C338DD" w14:textId="43F0505C" w:rsidR="009E694E" w:rsidRDefault="00686AEB" w:rsidP="00756AA2">
            <w:pPr>
              <w:pStyle w:val="ListBullet"/>
              <w:numPr>
                <w:ilvl w:val="0"/>
                <w:numId w:val="31"/>
              </w:numPr>
            </w:pPr>
            <w:proofErr w:type="spellStart"/>
            <w:r>
              <w:t>ReactJS</w:t>
            </w:r>
            <w:proofErr w:type="spellEnd"/>
            <w:r>
              <w:t>, Redux, Flux</w:t>
            </w:r>
            <w:r w:rsidR="00C1664C">
              <w:t>, React Native</w:t>
            </w:r>
            <w:r w:rsidR="00756AA2">
              <w:t xml:space="preserve">, </w:t>
            </w:r>
            <w:proofErr w:type="spellStart"/>
            <w:r w:rsidR="00756AA2">
              <w:t>Vuejs</w:t>
            </w:r>
            <w:proofErr w:type="spellEnd"/>
            <w:r w:rsidR="00622FE9">
              <w:t xml:space="preserve"> </w:t>
            </w:r>
          </w:p>
          <w:p w14:paraId="7C692F01" w14:textId="33BF44B4" w:rsidR="009E694E" w:rsidRDefault="00686AEB" w:rsidP="00756AA2">
            <w:pPr>
              <w:pStyle w:val="ListBullet"/>
              <w:numPr>
                <w:ilvl w:val="0"/>
                <w:numId w:val="31"/>
              </w:numPr>
            </w:pPr>
            <w:r>
              <w:t>CSS, SASS,</w:t>
            </w:r>
            <w:r w:rsidR="00C1664C">
              <w:t xml:space="preserve"> </w:t>
            </w:r>
            <w:r>
              <w:t>LESS, Responsive and Flat Design</w:t>
            </w:r>
          </w:p>
          <w:p w14:paraId="595EB29D" w14:textId="44E1C631" w:rsidR="00C1664C" w:rsidRDefault="00C1664C" w:rsidP="00756AA2">
            <w:pPr>
              <w:pStyle w:val="ListBullet"/>
              <w:numPr>
                <w:ilvl w:val="0"/>
                <w:numId w:val="31"/>
              </w:numPr>
            </w:pPr>
            <w:r>
              <w:t>JavaScript</w:t>
            </w:r>
            <w:r w:rsidR="005C2A30">
              <w:t xml:space="preserve">, </w:t>
            </w:r>
            <w:r w:rsidR="00A92FB9">
              <w:t>ES6</w:t>
            </w:r>
          </w:p>
          <w:p w14:paraId="76E31DFB" w14:textId="67F8151B" w:rsidR="009E694E" w:rsidRDefault="006F1816" w:rsidP="00756AA2">
            <w:pPr>
              <w:pStyle w:val="ListBullet"/>
              <w:numPr>
                <w:ilvl w:val="0"/>
                <w:numId w:val="31"/>
              </w:numPr>
            </w:pPr>
            <w:r>
              <w:t>H</w:t>
            </w:r>
            <w:r w:rsidR="008F57CF">
              <w:t>TML</w:t>
            </w:r>
            <w:r w:rsidR="009E694E">
              <w:t>, CSS.</w:t>
            </w:r>
          </w:p>
          <w:p w14:paraId="666B93B9" w14:textId="77777777" w:rsidR="007F7EC8" w:rsidRDefault="007F7EC8" w:rsidP="00756AA2">
            <w:pPr>
              <w:pStyle w:val="ListBullet"/>
              <w:numPr>
                <w:ilvl w:val="0"/>
                <w:numId w:val="31"/>
              </w:numPr>
            </w:pPr>
            <w:r>
              <w:t>C/C++</w:t>
            </w:r>
          </w:p>
          <w:p w14:paraId="480F1971" w14:textId="4BAB73E0" w:rsidR="007F7EC8" w:rsidRDefault="007F7EC8" w:rsidP="00756AA2">
            <w:pPr>
              <w:pStyle w:val="ListBullet"/>
              <w:numPr>
                <w:ilvl w:val="0"/>
                <w:numId w:val="31"/>
              </w:numPr>
            </w:pPr>
            <w:r>
              <w:t>Python</w:t>
            </w:r>
          </w:p>
          <w:p w14:paraId="40650C7C" w14:textId="3BE9C61B" w:rsidR="007F7EC8" w:rsidRDefault="007F7EC8" w:rsidP="00756AA2">
            <w:pPr>
              <w:pStyle w:val="ListBullet"/>
              <w:numPr>
                <w:ilvl w:val="0"/>
                <w:numId w:val="31"/>
              </w:numPr>
            </w:pPr>
            <w:r>
              <w:t>Java</w:t>
            </w:r>
          </w:p>
          <w:p w14:paraId="3FB723C9" w14:textId="00D68C72" w:rsidR="00756AA2" w:rsidRDefault="007F7EC8" w:rsidP="00756AA2">
            <w:pPr>
              <w:pStyle w:val="ListBullet"/>
              <w:numPr>
                <w:ilvl w:val="0"/>
                <w:numId w:val="31"/>
              </w:numPr>
            </w:pPr>
            <w:r>
              <w:t>Swift</w:t>
            </w:r>
          </w:p>
          <w:p w14:paraId="41D6A21E" w14:textId="77777777" w:rsidR="00756AA2" w:rsidRPr="00756AA2" w:rsidRDefault="00756AA2" w:rsidP="00756AA2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742778E3" w14:textId="7DC1B200" w:rsidR="00756AA2" w:rsidRPr="00815A34" w:rsidRDefault="00815A34" w:rsidP="00756AA2">
            <w:pPr>
              <w:pStyle w:val="ListBullet"/>
              <w:numPr>
                <w:ilvl w:val="0"/>
                <w:numId w:val="35"/>
              </w:numPr>
            </w:pPr>
            <w:r>
              <w:t>Hands on Experience with the following frameworks, l</w:t>
            </w:r>
            <w:r w:rsidR="00756AA2" w:rsidRPr="00815A34">
              <w:t>ibraries</w:t>
            </w:r>
            <w:r w:rsidR="00A92FB9" w:rsidRPr="00815A34">
              <w:t xml:space="preserve"> </w:t>
            </w:r>
            <w:r>
              <w:t>and</w:t>
            </w:r>
            <w:r w:rsidR="00A92FB9" w:rsidRPr="00815A34">
              <w:t xml:space="preserve"> CMS</w:t>
            </w:r>
            <w:r w:rsidR="00756AA2" w:rsidRPr="00815A34">
              <w:t>:</w:t>
            </w:r>
          </w:p>
          <w:p w14:paraId="053F8D5D" w14:textId="659BF6F3" w:rsidR="00322F77" w:rsidRDefault="00322F77" w:rsidP="00756AA2">
            <w:pPr>
              <w:pStyle w:val="ListBullet"/>
              <w:numPr>
                <w:ilvl w:val="0"/>
                <w:numId w:val="36"/>
              </w:numPr>
            </w:pPr>
            <w:r>
              <w:t>Bootstrap, Foundation, Semantic UI</w:t>
            </w:r>
          </w:p>
          <w:p w14:paraId="1E665279" w14:textId="78C85D0E" w:rsidR="00756AA2" w:rsidRDefault="00756AA2" w:rsidP="00756AA2">
            <w:pPr>
              <w:pStyle w:val="ListBullet"/>
              <w:numPr>
                <w:ilvl w:val="0"/>
                <w:numId w:val="36"/>
              </w:numPr>
            </w:pPr>
            <w:r>
              <w:t>Meteor, Express</w:t>
            </w:r>
          </w:p>
          <w:p w14:paraId="29558D4F" w14:textId="22D84D77" w:rsidR="00756AA2" w:rsidRDefault="00756AA2" w:rsidP="00756AA2">
            <w:pPr>
              <w:pStyle w:val="ListBullet"/>
              <w:numPr>
                <w:ilvl w:val="0"/>
                <w:numId w:val="36"/>
              </w:numPr>
            </w:pPr>
            <w:r>
              <w:t xml:space="preserve">Laravel, </w:t>
            </w:r>
            <w:r w:rsidR="003F2D93">
              <w:t xml:space="preserve">Zend, </w:t>
            </w:r>
            <w:r>
              <w:t xml:space="preserve">CakePHP, </w:t>
            </w:r>
            <w:r w:rsidR="003F2D93" w:rsidRPr="003F2D93">
              <w:t>Symfony</w:t>
            </w:r>
            <w:r w:rsidR="00494C0A">
              <w:t>, Yii</w:t>
            </w:r>
          </w:p>
          <w:p w14:paraId="7A424F3C" w14:textId="70F98D6C" w:rsidR="00494C0A" w:rsidRDefault="00494C0A" w:rsidP="00756AA2">
            <w:pPr>
              <w:pStyle w:val="ListBullet"/>
              <w:numPr>
                <w:ilvl w:val="0"/>
                <w:numId w:val="36"/>
              </w:numPr>
            </w:pPr>
            <w:r>
              <w:t>Django</w:t>
            </w:r>
            <w:r w:rsidR="00D82DD0">
              <w:t xml:space="preserve"> </w:t>
            </w:r>
            <w:r>
              <w:t>(Python), Ruby on Rails(Ruby)</w:t>
            </w:r>
          </w:p>
          <w:p w14:paraId="1FCADEB0" w14:textId="09D27854" w:rsidR="00260D55" w:rsidRDefault="00260D55" w:rsidP="00756AA2">
            <w:pPr>
              <w:pStyle w:val="ListBullet"/>
              <w:numPr>
                <w:ilvl w:val="0"/>
                <w:numId w:val="36"/>
              </w:numPr>
            </w:pPr>
            <w:r>
              <w:t>WordPress, Drupal, Jaykll</w:t>
            </w:r>
            <w:r w:rsidR="00A92FB9">
              <w:t>, OctoberCMS</w:t>
            </w:r>
          </w:p>
          <w:p w14:paraId="560C19E2" w14:textId="3973559F" w:rsidR="00260D55" w:rsidRDefault="00260D55" w:rsidP="00756AA2">
            <w:pPr>
              <w:pStyle w:val="ListBullet"/>
              <w:numPr>
                <w:ilvl w:val="0"/>
                <w:numId w:val="36"/>
              </w:numPr>
            </w:pPr>
            <w:r>
              <w:t>Magento, WooCommerce, Shopify</w:t>
            </w:r>
          </w:p>
          <w:p w14:paraId="0202171B" w14:textId="77777777" w:rsidR="009E694E" w:rsidRPr="00565B06" w:rsidRDefault="009E694E" w:rsidP="008F57CF">
            <w:pPr>
              <w:pStyle w:val="ListBullet"/>
              <w:numPr>
                <w:ilvl w:val="0"/>
                <w:numId w:val="0"/>
              </w:numPr>
              <w:ind w:left="720" w:firstLine="720"/>
            </w:pPr>
          </w:p>
          <w:p w14:paraId="253D1019" w14:textId="64085F80" w:rsidR="009E694E" w:rsidRPr="003C5CC0" w:rsidRDefault="006B0F94" w:rsidP="00756AA2">
            <w:pPr>
              <w:pStyle w:val="ListBullet"/>
              <w:numPr>
                <w:ilvl w:val="0"/>
                <w:numId w:val="27"/>
              </w:numPr>
            </w:pPr>
            <w:r>
              <w:t>Highly familiar with the following technologies and concepts</w:t>
            </w:r>
            <w:r w:rsidR="00597FCE">
              <w:t>:</w:t>
            </w:r>
          </w:p>
          <w:p w14:paraId="5471FDB7" w14:textId="0F3FE78D" w:rsidR="006B0F94" w:rsidRDefault="006B0F94" w:rsidP="00C861CA">
            <w:pPr>
              <w:pStyle w:val="ListBullet"/>
              <w:numPr>
                <w:ilvl w:val="1"/>
                <w:numId w:val="37"/>
              </w:numPr>
            </w:pPr>
            <w:r>
              <w:t>Agile Methodologies (</w:t>
            </w:r>
            <w:r w:rsidRPr="006B0F94">
              <w:t>Scrum</w:t>
            </w:r>
            <w:r>
              <w:t>)</w:t>
            </w:r>
          </w:p>
          <w:p w14:paraId="2C60B382" w14:textId="60EA82BB" w:rsidR="00181479" w:rsidRDefault="00181479" w:rsidP="00C861CA">
            <w:pPr>
              <w:pStyle w:val="ListBullet"/>
              <w:numPr>
                <w:ilvl w:val="1"/>
                <w:numId w:val="37"/>
              </w:numPr>
            </w:pPr>
            <w:r w:rsidRPr="006B0F94">
              <w:t>RESTful APIs</w:t>
            </w:r>
          </w:p>
          <w:p w14:paraId="21A2D115" w14:textId="3EA8E74C" w:rsidR="006B0F94" w:rsidRDefault="006B0F94" w:rsidP="00C861CA">
            <w:pPr>
              <w:pStyle w:val="ListBullet"/>
              <w:numPr>
                <w:ilvl w:val="1"/>
                <w:numId w:val="37"/>
              </w:numPr>
            </w:pPr>
            <w:r>
              <w:t>Object-oriented Design</w:t>
            </w:r>
          </w:p>
          <w:p w14:paraId="2AF9E250" w14:textId="1AABA8FD" w:rsidR="006B0F94" w:rsidRDefault="006B0F94" w:rsidP="00C861CA">
            <w:pPr>
              <w:pStyle w:val="ListBullet"/>
              <w:numPr>
                <w:ilvl w:val="1"/>
                <w:numId w:val="37"/>
              </w:numPr>
            </w:pPr>
            <w:r>
              <w:t>Test-Driven Design</w:t>
            </w:r>
            <w:r w:rsidR="008734EA">
              <w:t xml:space="preserve"> (Jasmine, Mocha)</w:t>
            </w:r>
          </w:p>
          <w:p w14:paraId="09E812AA" w14:textId="1E3B737B" w:rsidR="00954D84" w:rsidRDefault="00954D84" w:rsidP="00C861CA">
            <w:pPr>
              <w:pStyle w:val="ListBullet"/>
              <w:numPr>
                <w:ilvl w:val="1"/>
                <w:numId w:val="37"/>
              </w:numPr>
            </w:pPr>
            <w:r>
              <w:t>Browser Testing (Selenium, PhantomJS, CasperJS</w:t>
            </w:r>
            <w:r w:rsidR="00045683">
              <w:t xml:space="preserve">, </w:t>
            </w:r>
            <w:r w:rsidR="00236DA2">
              <w:t xml:space="preserve">Laravel </w:t>
            </w:r>
            <w:r w:rsidR="00045683">
              <w:t>Dusk</w:t>
            </w:r>
            <w:r>
              <w:t>)</w:t>
            </w:r>
          </w:p>
          <w:p w14:paraId="4DB1DDDE" w14:textId="77777777" w:rsidR="006B0F94" w:rsidRDefault="006B0F94" w:rsidP="00C861CA">
            <w:pPr>
              <w:pStyle w:val="ListBullet"/>
              <w:numPr>
                <w:ilvl w:val="1"/>
                <w:numId w:val="37"/>
              </w:numPr>
            </w:pPr>
            <w:r>
              <w:t>Modular Design</w:t>
            </w:r>
          </w:p>
          <w:p w14:paraId="1D8526F7" w14:textId="45F27495" w:rsidR="006B0F94" w:rsidRDefault="006B5865" w:rsidP="00C861CA">
            <w:pPr>
              <w:pStyle w:val="ListBullet"/>
              <w:numPr>
                <w:ilvl w:val="1"/>
                <w:numId w:val="37"/>
              </w:numPr>
            </w:pPr>
            <w:r>
              <w:t>Event-driven programming</w:t>
            </w:r>
          </w:p>
          <w:p w14:paraId="3DD16A4A" w14:textId="7927CB23" w:rsidR="006B0F94" w:rsidRPr="006B0F94" w:rsidRDefault="00AF7A7C" w:rsidP="00C861CA">
            <w:pPr>
              <w:pStyle w:val="ListBullet"/>
              <w:numPr>
                <w:ilvl w:val="1"/>
                <w:numId w:val="37"/>
              </w:numPr>
            </w:pPr>
            <w:r>
              <w:t>Micro</w:t>
            </w:r>
            <w:r w:rsidR="006A525C" w:rsidRPr="006B0F94">
              <w:t>services</w:t>
            </w:r>
            <w:r w:rsidR="006A525C">
              <w:t xml:space="preserve"> (</w:t>
            </w:r>
            <w:r w:rsidR="00D82DD0">
              <w:t>Lumen</w:t>
            </w:r>
            <w:r w:rsidR="00E50E91">
              <w:t xml:space="preserve">, </w:t>
            </w:r>
            <w:r w:rsidR="00E50E91" w:rsidRPr="00E50E91">
              <w:t>Slim</w:t>
            </w:r>
            <w:r w:rsidR="00D82DD0">
              <w:t>)</w:t>
            </w:r>
          </w:p>
          <w:p w14:paraId="387FB388" w14:textId="77777777" w:rsidR="006B0F94" w:rsidRPr="006B0F94" w:rsidRDefault="006B0F94" w:rsidP="00C861CA">
            <w:pPr>
              <w:pStyle w:val="ListBullet"/>
              <w:numPr>
                <w:ilvl w:val="1"/>
                <w:numId w:val="37"/>
              </w:numPr>
            </w:pPr>
            <w:r w:rsidRPr="006B0F94">
              <w:t>Software design patterns</w:t>
            </w:r>
          </w:p>
          <w:p w14:paraId="16172D0B" w14:textId="77777777" w:rsidR="006B0F94" w:rsidRDefault="006B0F94" w:rsidP="00C861CA">
            <w:pPr>
              <w:pStyle w:val="ListBullet"/>
              <w:numPr>
                <w:ilvl w:val="1"/>
                <w:numId w:val="37"/>
              </w:numPr>
            </w:pPr>
            <w:r w:rsidRPr="006B0F94">
              <w:t>Unit Testing and Test Driven Software Development</w:t>
            </w:r>
          </w:p>
          <w:p w14:paraId="3F5A664D" w14:textId="27FC1EFC" w:rsidR="00E1524B" w:rsidRPr="006B0F94" w:rsidRDefault="00E1524B" w:rsidP="00C861CA">
            <w:pPr>
              <w:pStyle w:val="ListBullet"/>
              <w:numPr>
                <w:ilvl w:val="1"/>
                <w:numId w:val="37"/>
              </w:numPr>
            </w:pPr>
            <w:r>
              <w:t>Search Engine Optimization (SEO)</w:t>
            </w:r>
          </w:p>
          <w:p w14:paraId="2344EB11" w14:textId="77777777" w:rsidR="009E694E" w:rsidRDefault="009E694E" w:rsidP="003C5CC0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MS Mincho" w:eastAsia="MS Mincho" w:hAnsi="MS Mincho" w:cs="MS Mincho"/>
                <w:color w:val="000000"/>
                <w:sz w:val="24"/>
                <w:szCs w:val="24"/>
              </w:rPr>
            </w:pPr>
          </w:p>
          <w:p w14:paraId="25FAA3C0" w14:textId="77777777" w:rsidR="009E694E" w:rsidRPr="00B4435E" w:rsidRDefault="009E694E" w:rsidP="00756AA2">
            <w:pPr>
              <w:pStyle w:val="ListBullet"/>
              <w:numPr>
                <w:ilvl w:val="0"/>
                <w:numId w:val="27"/>
              </w:numPr>
            </w:pPr>
            <w:r>
              <w:t xml:space="preserve">Other </w:t>
            </w:r>
            <w:r w:rsidRPr="00B4435E">
              <w:t>Tools:</w:t>
            </w:r>
          </w:p>
          <w:p w14:paraId="4E5F41E8" w14:textId="3A1A7C8E" w:rsidR="006B5865" w:rsidRDefault="009E694E" w:rsidP="00815A34">
            <w:pPr>
              <w:pStyle w:val="ListBullet"/>
              <w:numPr>
                <w:ilvl w:val="1"/>
                <w:numId w:val="38"/>
              </w:numPr>
            </w:pPr>
            <w:r>
              <w:t xml:space="preserve">Git &amp; </w:t>
            </w:r>
            <w:r w:rsidR="006B5865">
              <w:t xml:space="preserve">Github, Gitlab, </w:t>
            </w:r>
            <w:r w:rsidR="006B5865" w:rsidRPr="006B5865">
              <w:t>Bitbucket</w:t>
            </w:r>
          </w:p>
          <w:p w14:paraId="1A64379D" w14:textId="3B75E670" w:rsidR="006B5865" w:rsidRDefault="006B5865" w:rsidP="00815A34">
            <w:pPr>
              <w:pStyle w:val="ListBullet"/>
              <w:numPr>
                <w:ilvl w:val="1"/>
                <w:numId w:val="38"/>
              </w:numPr>
            </w:pPr>
            <w:r>
              <w:t>NPM, Yarn, Yeoman, Bower,</w:t>
            </w:r>
            <w:r w:rsidR="000B2935">
              <w:t xml:space="preserve"> </w:t>
            </w:r>
            <w:r>
              <w:t>Composer</w:t>
            </w:r>
            <w:r w:rsidR="000B2935">
              <w:t>, Ruby Gems, Python PIP</w:t>
            </w:r>
          </w:p>
          <w:p w14:paraId="58A566CC" w14:textId="247D2B68" w:rsidR="006B5865" w:rsidRDefault="009E694E" w:rsidP="00815A34">
            <w:pPr>
              <w:pStyle w:val="ListBullet"/>
              <w:numPr>
                <w:ilvl w:val="1"/>
                <w:numId w:val="38"/>
              </w:numPr>
            </w:pPr>
            <w:r>
              <w:t>Webpack,</w:t>
            </w:r>
            <w:r w:rsidR="006B5865">
              <w:t xml:space="preserve"> Gulp, Grunt</w:t>
            </w:r>
            <w:r w:rsidR="00A44B7D">
              <w:t>, Babel</w:t>
            </w:r>
          </w:p>
          <w:p w14:paraId="256CB3D5" w14:textId="1EA97393" w:rsidR="006B5865" w:rsidRDefault="009E694E" w:rsidP="00815A34">
            <w:pPr>
              <w:pStyle w:val="ListBullet"/>
              <w:numPr>
                <w:ilvl w:val="1"/>
                <w:numId w:val="38"/>
              </w:numPr>
            </w:pPr>
            <w:r>
              <w:t xml:space="preserve">Docker, Vagrant, </w:t>
            </w:r>
            <w:r w:rsidR="006B5865">
              <w:t>Valet</w:t>
            </w:r>
          </w:p>
          <w:p w14:paraId="546110FE" w14:textId="7FD11C3C" w:rsidR="0008489C" w:rsidRDefault="008054CA" w:rsidP="00815A34">
            <w:pPr>
              <w:pStyle w:val="ListBullet"/>
              <w:numPr>
                <w:ilvl w:val="1"/>
                <w:numId w:val="38"/>
              </w:numPr>
            </w:pPr>
            <w:r>
              <w:t>Apache, Ngin</w:t>
            </w:r>
            <w:r w:rsidR="0008489C">
              <w:t xml:space="preserve">x, Digital Ocean, Heroku, </w:t>
            </w:r>
            <w:r w:rsidR="00DB061E">
              <w:t xml:space="preserve">Laravel Forge, </w:t>
            </w:r>
            <w:r w:rsidR="0008489C">
              <w:t>Gi</w:t>
            </w:r>
            <w:r w:rsidR="00121855">
              <w:t>thub pa</w:t>
            </w:r>
            <w:r w:rsidR="0008489C">
              <w:t>ges</w:t>
            </w:r>
          </w:p>
          <w:p w14:paraId="7547BCC6" w14:textId="30A0DC9E" w:rsidR="00622FE9" w:rsidRPr="006B5865" w:rsidRDefault="00622FE9" w:rsidP="00815A34">
            <w:pPr>
              <w:pStyle w:val="ListBullet"/>
              <w:numPr>
                <w:ilvl w:val="1"/>
                <w:numId w:val="38"/>
              </w:numPr>
            </w:pPr>
            <w:r>
              <w:t xml:space="preserve">Sketch 3, </w:t>
            </w:r>
            <w:r w:rsidRPr="00622FE9">
              <w:t>Pixelmator</w:t>
            </w:r>
            <w:r>
              <w:t>, InvisionApp, Slack</w:t>
            </w:r>
          </w:p>
          <w:p w14:paraId="563BA6E7" w14:textId="77777777" w:rsidR="006B5865" w:rsidRDefault="006B5865" w:rsidP="006B586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</w:p>
          <w:p w14:paraId="3C1221DA" w14:textId="77777777" w:rsidR="00BE5D19" w:rsidRDefault="00BE5D19" w:rsidP="006B586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</w:p>
          <w:p w14:paraId="1A6F5E7A" w14:textId="77777777" w:rsidR="009E694E" w:rsidRDefault="009E694E" w:rsidP="00706DB3">
            <w:pPr>
              <w:pStyle w:val="ListBullet"/>
              <w:numPr>
                <w:ilvl w:val="0"/>
                <w:numId w:val="0"/>
              </w:numPr>
              <w:ind w:left="720"/>
            </w:pPr>
          </w:p>
          <w:p w14:paraId="4DCA6371" w14:textId="77777777" w:rsidR="009E694E" w:rsidRDefault="009E694E" w:rsidP="00706DB3">
            <w:pPr>
              <w:pStyle w:val="ListBullet"/>
              <w:numPr>
                <w:ilvl w:val="0"/>
                <w:numId w:val="0"/>
              </w:numPr>
              <w:ind w:left="720"/>
            </w:pPr>
          </w:p>
          <w:p w14:paraId="09DAB3C9" w14:textId="1F82990B" w:rsidR="009E694E" w:rsidRPr="00B4435E" w:rsidRDefault="004A4480" w:rsidP="00756AA2">
            <w:pPr>
              <w:pStyle w:val="ListBullet"/>
              <w:numPr>
                <w:ilvl w:val="0"/>
                <w:numId w:val="27"/>
              </w:numPr>
              <w:rPr>
                <w:b/>
              </w:rPr>
            </w:pPr>
            <w:r>
              <w:rPr>
                <w:b/>
              </w:rPr>
              <w:t>Text editors &amp; IDEs</w:t>
            </w:r>
            <w:r w:rsidR="009E694E" w:rsidRPr="00B4435E">
              <w:rPr>
                <w:b/>
              </w:rPr>
              <w:t>:</w:t>
            </w:r>
          </w:p>
          <w:p w14:paraId="044B87E3" w14:textId="76F39B9B" w:rsidR="004A4480" w:rsidRDefault="009E694E" w:rsidP="004A4480">
            <w:pPr>
              <w:pStyle w:val="ListBullet"/>
              <w:numPr>
                <w:ilvl w:val="0"/>
                <w:numId w:val="39"/>
              </w:numPr>
            </w:pPr>
            <w:r>
              <w:t>Sublime, Atom, Visual Studio Code,</w:t>
            </w:r>
            <w:r w:rsidR="004A4480">
              <w:t xml:space="preserve"> Vim, Emacs</w:t>
            </w:r>
          </w:p>
          <w:p w14:paraId="012BB345" w14:textId="7AA57341" w:rsidR="009E694E" w:rsidRPr="00B4435E" w:rsidRDefault="004A4480" w:rsidP="004A4480">
            <w:pPr>
              <w:pStyle w:val="ListBullet"/>
              <w:numPr>
                <w:ilvl w:val="0"/>
                <w:numId w:val="39"/>
              </w:numPr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t>PHPStorm, WebStorm, PyCharm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5CB2DEC4" w14:textId="77777777" w:rsidTr="00EA1934">
        <w:tc>
          <w:tcPr>
            <w:tcW w:w="725" w:type="dxa"/>
            <w:tcMar>
              <w:right w:w="216" w:type="dxa"/>
            </w:tcMar>
            <w:vAlign w:val="bottom"/>
          </w:tcPr>
          <w:p w14:paraId="1B83BB60" w14:textId="7B795C78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7716C127" wp14:editId="3EFCEBA1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B908D1" id="Activities_x0020_in_x0020_circle_x0020_icon" o:spid="_x0000_s1026" alt="Activities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">
                      <v:shape id="Activities_x0020_icon_x0020_circle" o:spid="_x0000_s1027" alt="Activities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6OdwxQAA&#10;ANsAAAAPAAAAZHJzL2Rvd25yZXYueG1sRI9PawIxFMTvBb9DeEJvNWtbrGyNIoXCXiz+aaG9PTav&#10;m62blyVJNX57Iwgeh5n5DTNbJNuJA/nQOlYwHhUgiGunW24UfO7eH6YgQkTW2DkmBScKsJgP7mZY&#10;anfkDR22sREZwqFEBSbGvpQy1IYshpHribP367zFmKVvpPZ4zHDbyceimEiLLecFgz29Gar323+r&#10;YP1dpenTl/cy/Xz8rVaV6fdmo9T9MC1fQURK8Ra+tiut4PkFLl/yD5DzM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Xo53DFAAAA2wAAAA8AAAAAAAAAAAAAAAAAlwIAAGRycy9k&#10;b3ducmV2LnhtbFBLBQYAAAAABAAEAPUAAACJAwAAAAA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_x0020_icon_x0020_symbol_x0020_part_x0020_1" o:spid="_x0000_s1028" alt="Activities icon symbol part 1" style="position:absolute;left:56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3bcDvwAA&#10;ANsAAAAPAAAAZHJzL2Rvd25yZXYueG1sRE/LisIwFN0L/kO4wmxEUx+IVKMUQZzNLLTq+tpc22Jz&#10;U5pY699PFoLLw3mvt52pREuNKy0rmIwjEMSZ1SXnCs7pfrQE4TyyxsoyKXiTg+2m31tjrO2Lj9Se&#10;fC5CCLsYFRTe17GULivIoBvbmjhwd9sY9AE2udQNvkK4qeQ0ihbSYMmhocCadgVlj9PTKLhck/mu&#10;/pvpa1od2vcwmfDN7JX6GXTJCoSnzn/FH/evVjAPY8OX8APk5h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fdtwO/AAAA2wAAAA8AAAAAAAAAAAAAAAAAlwIAAGRycy9kb3ducmV2&#10;LnhtbFBLBQYAAAAABAAEAPUAAACDAwAAAAA=&#10;" path="m130,0l157,3,181,10,203,22,223,38,239,58,251,80,258,104,261,131,258,157,251,181,239,204,223,223,203,239,181,251,157,259,130,261,104,259,80,251,57,239,38,223,22,204,10,181,2,157,,131,2,104,10,80,22,58,38,38,57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_x0020_icon_x0020_symbol_x0020_part_x0020_2" o:spid="_x0000_s1029" alt="Activities icon symbol part 2" style="position:absolute;left:80;top:80;width:14;height:13;visibility:visible;mso-wrap-style:square;v-text-anchor:top" coordsize="262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s3D0xAAA&#10;ANsAAAAPAAAAZHJzL2Rvd25yZXYueG1sRI/RaoNAFETfC/mH5Qb61qzaJiTWVUqhkJeUJO0HXNxb&#10;Fd274q6J9uuzhUIeh5k5w2TFZDpxocE1lhXEqwgEcWl1w5WC76+Ppy0I55E1dpZJwUwOinzxkGGq&#10;7ZVPdDn7SgQIuxQV1N73qZSurMmgW9meOHg/djDogxwqqQe8BrjpZBJFG2mw4bBQY0/vNZXteTSB&#10;ksTlYU2875/b4zjb9fg7zp9KPS6nt1cQniZ/D/+391rByw7+voQfI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rNw9MQAAADbAAAADwAAAAAAAAAAAAAAAACXAgAAZHJzL2Rv&#10;d25yZXYueG1sUEsFBgAAAAAEAAQA9QAAAIgDAAAAAA==&#10;" path="m131,0l157,3,182,10,204,22,223,38,239,58,251,80,259,104,262,131,259,157,251,181,239,204,223,223,204,239,182,251,157,259,131,261,105,259,80,251,58,239,39,223,23,204,11,181,3,157,,131,3,104,11,80,23,58,39,38,58,22,80,10,105,3,131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_x0020_icon_x0020_symbol_x0020_part_x0020_3" o:spid="_x0000_s1030" alt="Activities icon symbol part 3" style="position:absolute;left:105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i3YwQAA&#10;ANsAAAAPAAAAZHJzL2Rvd25yZXYueG1sRE9Ni8IwEL0v+B/CCF4WTXVdkdpUiiDuxYO6eh6bsS02&#10;k9LEWv+9OSzs8fG+k3VvatFR6yrLCqaTCARxbnXFhYLf03a8BOE8ssbaMil4kYN1OvhIMNb2yQfq&#10;jr4QIYRdjApK75tYSpeXZNBNbEMcuJttDfoA20LqFp8h3NRyFkULabDi0FBiQ5uS8vvxYRScL9l8&#10;0+y/9OVU77rXZzblq9kqNRr22QqEp97/i//cP1rBd1gfvoQfINM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HIt2MEAAADbAAAADwAAAAAAAAAAAAAAAACXAgAAZHJzL2Rvd25y&#10;ZXYueG1sUEsFBgAAAAAEAAQA9QAAAIUDAAAAAA==&#10;" path="m130,0l157,3,181,10,204,22,223,38,239,58,251,80,258,104,261,131,258,157,251,181,239,204,223,223,204,239,181,251,157,259,130,261,104,259,80,251,58,239,38,223,22,204,10,181,3,157,,131,3,104,10,80,22,58,38,38,58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28A35F9" w14:textId="77777777" w:rsidR="00B23573" w:rsidRDefault="00B23573" w:rsidP="00AD6216">
            <w:pPr>
              <w:pStyle w:val="Heading1"/>
              <w:outlineLvl w:val="0"/>
            </w:pPr>
          </w:p>
          <w:p w14:paraId="0B454024" w14:textId="77777777" w:rsidR="00B23573" w:rsidRDefault="00B23573" w:rsidP="00AD6216">
            <w:pPr>
              <w:pStyle w:val="Heading1"/>
              <w:outlineLvl w:val="0"/>
            </w:pPr>
          </w:p>
          <w:p w14:paraId="27B81964" w14:textId="12BCFA15" w:rsidR="00AC7C34" w:rsidRPr="00565B06" w:rsidRDefault="00635BC3" w:rsidP="00405F4F">
            <w:pPr>
              <w:pStyle w:val="Heading1"/>
              <w:outlineLvl w:val="0"/>
            </w:pPr>
            <w:r w:rsidRPr="00635BC3">
              <w:t>ACHIEVEMENTS</w:t>
            </w:r>
          </w:p>
        </w:tc>
      </w:tr>
    </w:tbl>
    <w:p w14:paraId="6CDEA4B5" w14:textId="2B6ABC14" w:rsidR="00635BC3" w:rsidRDefault="00635BC3" w:rsidP="00637D8D">
      <w:pPr>
        <w:rPr>
          <w:color w:val="A6A6A6" w:themeColor="background1" w:themeShade="A6"/>
        </w:rPr>
      </w:pPr>
      <w:r>
        <w:t>Honor Student at Diablo Valley College</w:t>
      </w:r>
      <w:r w:rsidR="00637D8D">
        <w:tab/>
      </w:r>
      <w:r w:rsidR="00637D8D">
        <w:tab/>
      </w:r>
      <w:r w:rsidR="00637D8D">
        <w:tab/>
      </w:r>
      <w:r w:rsidR="00637D8D">
        <w:tab/>
      </w:r>
      <w:r w:rsidR="00EF6F7F">
        <w:t xml:space="preserve">       </w:t>
      </w:r>
      <w:r w:rsidR="00637D8D" w:rsidRPr="00637D8D">
        <w:rPr>
          <w:color w:val="A6A6A6" w:themeColor="background1" w:themeShade="A6"/>
        </w:rPr>
        <w:t>Diablo Valley College – 2016</w:t>
      </w:r>
    </w:p>
    <w:p w14:paraId="285E6C04" w14:textId="38BE033D" w:rsidR="00637D8D" w:rsidRPr="00543BA2" w:rsidRDefault="00637D8D" w:rsidP="00637D8D">
      <w:pPr>
        <w:rPr>
          <w:color w:val="A6A6A6" w:themeColor="background1" w:themeShade="A6"/>
        </w:rPr>
      </w:pPr>
      <w:r w:rsidRPr="00637D8D">
        <w:t xml:space="preserve">Computer Science </w:t>
      </w:r>
      <w:r>
        <w:t>–</w:t>
      </w:r>
      <w:r w:rsidRPr="00637D8D">
        <w:t xml:space="preserve"> </w:t>
      </w:r>
      <w:r>
        <w:t>Advanced Java Programming</w:t>
      </w:r>
      <w:r>
        <w:tab/>
      </w:r>
      <w:r>
        <w:tab/>
      </w:r>
      <w:r w:rsidR="00EF6F7F">
        <w:t xml:space="preserve">       </w:t>
      </w:r>
      <w:r w:rsidRPr="00637D8D">
        <w:rPr>
          <w:color w:val="A6A6A6" w:themeColor="background1" w:themeShade="A6"/>
        </w:rPr>
        <w:t>Diablo Valley College - 2016</w:t>
      </w:r>
    </w:p>
    <w:p w14:paraId="5FCFDFBE" w14:textId="6C8F08EF" w:rsidR="00637D8D" w:rsidRPr="00637D8D" w:rsidRDefault="00637D8D" w:rsidP="00637D8D">
      <w:pPr>
        <w:rPr>
          <w:color w:val="A6A6A6" w:themeColor="background1" w:themeShade="A6"/>
        </w:rPr>
      </w:pPr>
      <w:r w:rsidRPr="00637D8D">
        <w:t>Computer Science - Program Design</w:t>
      </w:r>
      <w:r>
        <w:tab/>
      </w:r>
      <w:r>
        <w:tab/>
      </w:r>
      <w:r>
        <w:tab/>
      </w:r>
      <w:r>
        <w:tab/>
      </w:r>
      <w:r w:rsidR="00EF6F7F">
        <w:t xml:space="preserve">        </w:t>
      </w:r>
      <w:r w:rsidRPr="00637D8D">
        <w:rPr>
          <w:color w:val="A6A6A6" w:themeColor="background1" w:themeShade="A6"/>
        </w:rPr>
        <w:t>Diablo Valley College - 2016</w:t>
      </w:r>
    </w:p>
    <w:p w14:paraId="6608B00B" w14:textId="4656A77E" w:rsidR="00637D8D" w:rsidRDefault="00543BA2" w:rsidP="00637D8D">
      <w:r>
        <w:t>Computer Science – Computer Architecture</w:t>
      </w:r>
      <w:r w:rsidR="00637D8D">
        <w:tab/>
      </w:r>
      <w:r w:rsidR="00637D8D">
        <w:tab/>
      </w:r>
      <w:r w:rsidR="00637D8D">
        <w:tab/>
      </w:r>
      <w:r w:rsidR="00EF6F7F">
        <w:t xml:space="preserve">        </w:t>
      </w:r>
      <w:r w:rsidR="00637D8D" w:rsidRPr="00637D8D">
        <w:rPr>
          <w:color w:val="A6A6A6" w:themeColor="background1" w:themeShade="A6"/>
        </w:rPr>
        <w:t>Diablo Valley College - 2016</w:t>
      </w:r>
    </w:p>
    <w:p w14:paraId="58D3D586" w14:textId="0564718E" w:rsidR="00635BC3" w:rsidRPr="00EF6F7F" w:rsidRDefault="00635BC3" w:rsidP="00635BC3">
      <w:pPr>
        <w:rPr>
          <w:b/>
          <w:color w:val="A6A6A6" w:themeColor="background1" w:themeShade="A6"/>
        </w:rPr>
      </w:pPr>
      <w:r>
        <w:t>Fro</w:t>
      </w:r>
      <w:r w:rsidR="00F03DDE">
        <w:t>nt-End Web Developer Nanodegree</w:t>
      </w:r>
      <w:r>
        <w:t xml:space="preserve"> </w:t>
      </w:r>
      <w:r w:rsidR="00EF6F7F">
        <w:tab/>
      </w:r>
      <w:r w:rsidR="00EF6F7F">
        <w:tab/>
      </w:r>
      <w:r w:rsidR="00EF6F7F">
        <w:tab/>
      </w:r>
      <w:r w:rsidR="00EF6F7F">
        <w:tab/>
        <w:t xml:space="preserve">        </w:t>
      </w:r>
      <w:r w:rsidRPr="00EF6F7F">
        <w:rPr>
          <w:color w:val="A6A6A6" w:themeColor="background1" w:themeShade="A6"/>
        </w:rPr>
        <w:t>Udacity</w:t>
      </w:r>
      <w:r w:rsidR="00EF6F7F" w:rsidRPr="00EF6F7F">
        <w:rPr>
          <w:b/>
          <w:color w:val="A6A6A6" w:themeColor="background1" w:themeShade="A6"/>
        </w:rPr>
        <w:t xml:space="preserve"> - 2016</w:t>
      </w:r>
    </w:p>
    <w:p w14:paraId="0604747C" w14:textId="0B0D19AD" w:rsidR="00EF6F7F" w:rsidRDefault="003D37F6" w:rsidP="00635BC3">
      <w:r>
        <w:t xml:space="preserve">More than </w:t>
      </w:r>
      <w:r w:rsidR="00635BC3">
        <w:t>60 Certificates of Completion Awarded</w:t>
      </w:r>
      <w:r w:rsidR="00EF6F7F">
        <w:t xml:space="preserve"> </w:t>
      </w:r>
      <w:r w:rsidR="00635BC3">
        <w:t xml:space="preserve">in </w:t>
      </w:r>
      <w:r w:rsidR="00EF6F7F">
        <w:t>IT &amp;</w:t>
      </w:r>
    </w:p>
    <w:p w14:paraId="5518E7B2" w14:textId="796513D2" w:rsidR="00316CE4" w:rsidRDefault="00EF6F7F" w:rsidP="00635BC3">
      <w:r>
        <w:t xml:space="preserve">Web Technology in </w:t>
      </w:r>
      <w:r w:rsidR="00D73719">
        <w:t>Lynda, TeamTreehouse</w:t>
      </w:r>
      <w:r>
        <w:t>,</w:t>
      </w:r>
      <w:r w:rsidR="00D73719">
        <w:t xml:space="preserve"> </w:t>
      </w:r>
      <w:r>
        <w:t>Pluralsight,</w:t>
      </w:r>
      <w:r w:rsidR="00D73719">
        <w:t xml:space="preserve"> Udemy.</w:t>
      </w:r>
      <w:r w:rsidR="00637D8D">
        <w:tab/>
      </w:r>
      <w:r>
        <w:t xml:space="preserve">        </w:t>
      </w:r>
      <w:r w:rsidR="00637D8D" w:rsidRPr="00637D8D">
        <w:rPr>
          <w:color w:val="A6A6A6" w:themeColor="background1" w:themeShade="A6"/>
        </w:rPr>
        <w:t>2012</w:t>
      </w:r>
      <w:r w:rsidR="00637D8D">
        <w:rPr>
          <w:color w:val="A6A6A6" w:themeColor="background1" w:themeShade="A6"/>
        </w:rPr>
        <w:t>- 2017</w:t>
      </w:r>
      <w:r w:rsidR="00637D8D">
        <w:tab/>
      </w:r>
      <w:r w:rsidR="00637D8D">
        <w:tab/>
      </w:r>
      <w:r w:rsidR="00637D8D">
        <w:tab/>
      </w:r>
      <w:r w:rsidR="00637D8D">
        <w:tab/>
      </w:r>
      <w:r w:rsidR="00637D8D">
        <w:tab/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15"/>
        <w:gridCol w:w="8659"/>
      </w:tblGrid>
      <w:tr w:rsidR="004615FA" w:rsidRPr="00565B06" w14:paraId="1B705A77" w14:textId="77777777" w:rsidTr="004615FA">
        <w:tc>
          <w:tcPr>
            <w:tcW w:w="715" w:type="dxa"/>
            <w:tcMar>
              <w:right w:w="216" w:type="dxa"/>
            </w:tcMar>
            <w:vAlign w:val="bottom"/>
          </w:tcPr>
          <w:p w14:paraId="65D597BB" w14:textId="77777777" w:rsidR="00052FE4" w:rsidRPr="00565B06" w:rsidRDefault="00052FE4" w:rsidP="00BB5564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7ADB39B" wp14:editId="0F4D4813">
                      <wp:extent cx="274320" cy="274320"/>
                      <wp:effectExtent l="0" t="0" r="0" b="0"/>
                      <wp:docPr id="53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4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5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6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C8C4D2" id="Activities_x0020_in_x0020_circle_x0020_icon" o:spid="_x0000_s1026" alt="Activities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">
                      <v:shape id="Activities_x0020_icon_x0020_circle" o:spid="_x0000_s1027" alt="Activities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4+/axQAA&#10;ANsAAAAPAAAAZHJzL2Rvd25yZXYueG1sRI9PawIxFMTvBb9DeEJvNWtbi2yNIoXCXiz+aaG9PTav&#10;m62blyVJNX57Iwgeh5n5DTNbJNuJA/nQOlYwHhUgiGunW24UfO7eH6YgQkTW2DkmBScKsJgP7mZY&#10;anfkDR22sREZwqFEBSbGvpQy1IYshpHribP367zFmKVvpPZ4zHDbyceieJEWW84LBnt6M1Tvt/9W&#10;wfq7StOnL+9l+vn4W60q0+/NRqn7YVq+goiU4i18bVdaweQZLl/yD5DzM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Dj79rFAAAA2wAAAA8AAAAAAAAAAAAAAAAAlwIAAGRycy9k&#10;b3ducmV2LnhtbFBLBQYAAAAABAAEAPUAAACJAwAAAAA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_x0020_icon_x0020_symbol_x0020_part_x0020_1" o:spid="_x0000_s1028" alt="Activities icon symbol part 1" style="position:absolute;left:56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Y5AwgAA&#10;ANsAAAAPAAAAZHJzL2Rvd25yZXYueG1sRI9Li8JAEITvC/6HoQUvyzrxyZJ1lCCIXjz4PPdm2iSY&#10;6QmZMcZ/7wiCx6KqvqJmi9aUoqHaFZYVDPoRCOLU6oIzBcfD6ucXhPPIGkvLpOBBDhbzztcMY23v&#10;vKNm7zMRIOxiVJB7X8VSujQng65vK+LgXWxt0AdZZ1LXeA9wU8phFE2lwYLDQo4VLXNKr/ubUXA6&#10;J+NltR3p86FcN4/vZMD/ZqVUr9smfyA8tf4Tfrc3WsFkAq8v4QfI+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FjkDCAAAA2wAAAA8AAAAAAAAAAAAAAAAAlwIAAGRycy9kb3du&#10;cmV2LnhtbFBLBQYAAAAABAAEAPUAAACGAwAAAAA=&#10;" path="m130,0l157,3,181,10,203,22,223,38,239,58,251,80,258,104,261,131,258,157,251,181,239,204,223,223,203,239,181,251,157,259,130,261,104,259,80,251,57,239,38,223,22,204,10,181,2,157,,131,2,104,10,80,22,58,38,38,57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_x0020_icon_x0020_symbol_x0020_part_x0020_2" o:spid="_x0000_s1029" alt="Activities icon symbol part 2" style="position:absolute;left:80;top:80;width:14;height:13;visibility:visible;mso-wrap-style:square;v-text-anchor:top" coordsize="262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9XJbwgAA&#10;ANsAAAAPAAAAZHJzL2Rvd25yZXYueG1sRI/daoNAFITvC32H5RRy16xJUIJ1lVIoeNOSvwc4uKcq&#10;umfFXRPt03cLgVwOM/MNkxWz6cWVRtdaVrBZRyCIK6tbrhVczp+vexDOI2vsLZOChRwU+fNThqm2&#10;Nz7S9eRrESDsUlTQeD+kUrqqIYNubQfi4P3Y0aAPcqylHvEW4KaX2yhKpMGWw0KDA300VHWnyQTK&#10;dlN9xcTlsOsO02Lj6XdavpVavczvbyA8zf4RvrdLrSBO4P9L+AEy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71clvCAAAA2wAAAA8AAAAAAAAAAAAAAAAAlwIAAGRycy9kb3du&#10;cmV2LnhtbFBLBQYAAAAABAAEAPUAAACGAwAAAAA=&#10;" path="m131,0l157,3,182,10,204,22,223,38,239,58,251,80,259,104,262,131,259,157,251,181,239,204,223,223,204,239,182,251,157,259,131,261,105,259,80,251,58,239,39,223,23,204,11,181,3,157,,131,3,104,11,80,23,58,39,38,58,22,80,10,105,3,131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_x0020_icon_x0020_symbol_x0020_part_x0020_3" o:spid="_x0000_s1030" alt="Activities icon symbol part 3" style="position:absolute;left:105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m7WsxQAA&#10;ANsAAAAPAAAAZHJzL2Rvd25yZXYueG1sRI9Ba8JAFITvBf/D8gQvpW5iWyvRNQRB7KWHJtbza/aZ&#10;BLNvQ3aN8d93C4Ueh5n5htmko2nFQL1rLCuI5xEI4tLqhisFx2L/tALhPLLG1jIpuJODdDt52GCi&#10;7Y0/ach9JQKEXYIKau+7REpX1mTQzW1HHLyz7Q36IPtK6h5vAW5auYiipTTYcFiosaNdTeUlvxoF&#10;X6fsZdd9POtT0R6G+2MW87fZKzWbjtkahKfR/4f/2u9awesb/H4JP0Bu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ObtazFAAAA2wAAAA8AAAAAAAAAAAAAAAAAlwIAAGRycy9k&#10;b3ducmV2LnhtbFBLBQYAAAAABAAEAPUAAACJAwAAAAA=&#10;" path="m130,0l157,3,181,10,204,22,223,38,239,58,251,80,258,104,261,131,258,157,251,181,239,204,223,223,204,239,181,251,157,259,130,261,104,259,80,251,58,239,38,223,22,204,10,181,3,157,,131,3,104,10,80,22,58,38,38,58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59" w:type="dxa"/>
          </w:tcPr>
          <w:p w14:paraId="4E2AD5BF" w14:textId="77777777" w:rsidR="00052FE4" w:rsidRDefault="00052FE4" w:rsidP="00BB5564">
            <w:pPr>
              <w:pStyle w:val="Heading1"/>
              <w:outlineLvl w:val="0"/>
            </w:pPr>
          </w:p>
          <w:p w14:paraId="5C56E10B" w14:textId="77777777" w:rsidR="00052FE4" w:rsidRDefault="00052FE4" w:rsidP="00BB5564">
            <w:pPr>
              <w:pStyle w:val="Heading1"/>
              <w:outlineLvl w:val="0"/>
            </w:pPr>
          </w:p>
          <w:p w14:paraId="0C0448FA" w14:textId="0E6EA5B3" w:rsidR="00BE74F6" w:rsidRPr="00565B06" w:rsidRDefault="003E0625" w:rsidP="00BB5564">
            <w:pPr>
              <w:pStyle w:val="Heading1"/>
              <w:outlineLvl w:val="0"/>
            </w:pPr>
            <w:r w:rsidRPr="003E0625">
              <w:t>PROJECTS &amp; LINKS</w:t>
            </w:r>
          </w:p>
        </w:tc>
      </w:tr>
    </w:tbl>
    <w:p w14:paraId="467D7D2E" w14:textId="3337C272" w:rsidR="003E0625" w:rsidRPr="00257495" w:rsidRDefault="003E0625" w:rsidP="00E2748A">
      <w:pPr>
        <w:rPr>
          <w:color w:val="404040" w:themeColor="text1" w:themeTint="BF"/>
        </w:rPr>
      </w:pPr>
      <w:r w:rsidRPr="00257495">
        <w:rPr>
          <w:color w:val="404040" w:themeColor="text1" w:themeTint="BF"/>
        </w:rPr>
        <w:t>Projects:</w:t>
      </w:r>
      <w:r w:rsidR="00C1485B" w:rsidRPr="00257495">
        <w:rPr>
          <w:color w:val="404040" w:themeColor="text1" w:themeTint="BF"/>
        </w:rPr>
        <w:t xml:space="preserve">  </w:t>
      </w:r>
      <w:hyperlink r:id="rId11" w:history="1">
        <w:r w:rsidR="00257495" w:rsidRPr="00257495">
          <w:rPr>
            <w:rStyle w:val="Hyperlink"/>
            <w:color w:val="404040" w:themeColor="text1" w:themeTint="BF"/>
          </w:rPr>
          <w:t>www.jeffshomali.com/projects</w:t>
        </w:r>
      </w:hyperlink>
      <w:r w:rsidR="00C1485B" w:rsidRPr="00257495">
        <w:rPr>
          <w:color w:val="404040" w:themeColor="text1" w:themeTint="BF"/>
        </w:rPr>
        <w:t xml:space="preserve"> </w:t>
      </w:r>
    </w:p>
    <w:p w14:paraId="091F913C" w14:textId="2B411CBA" w:rsidR="00C1485B" w:rsidRPr="00257495" w:rsidRDefault="003E0625" w:rsidP="005B1E36">
      <w:pPr>
        <w:rPr>
          <w:color w:val="404040" w:themeColor="text1" w:themeTint="BF"/>
        </w:rPr>
      </w:pPr>
      <w:proofErr w:type="spellStart"/>
      <w:r w:rsidRPr="00257495">
        <w:rPr>
          <w:color w:val="404040" w:themeColor="text1" w:themeTint="BF"/>
        </w:rPr>
        <w:t>Github</w:t>
      </w:r>
      <w:proofErr w:type="spellEnd"/>
      <w:r w:rsidRPr="00257495">
        <w:rPr>
          <w:color w:val="404040" w:themeColor="text1" w:themeTint="BF"/>
        </w:rPr>
        <w:t>:</w:t>
      </w:r>
      <w:r w:rsidR="00C1485B" w:rsidRPr="00257495">
        <w:rPr>
          <w:color w:val="404040" w:themeColor="text1" w:themeTint="BF"/>
        </w:rPr>
        <w:t xml:space="preserve">  </w:t>
      </w:r>
      <w:r w:rsidRPr="00257495">
        <w:rPr>
          <w:color w:val="404040" w:themeColor="text1" w:themeTint="BF"/>
        </w:rPr>
        <w:t xml:space="preserve"> </w:t>
      </w:r>
      <w:hyperlink r:id="rId12" w:history="1">
        <w:r w:rsidR="00C1485B" w:rsidRPr="00257495">
          <w:rPr>
            <w:color w:val="404040" w:themeColor="text1" w:themeTint="BF"/>
          </w:rPr>
          <w:t>github.com/</w:t>
        </w:r>
        <w:proofErr w:type="spellStart"/>
        <w:r w:rsidR="00C1485B" w:rsidRPr="00257495">
          <w:rPr>
            <w:color w:val="404040" w:themeColor="text1" w:themeTint="BF"/>
          </w:rPr>
          <w:t>JeffShomali</w:t>
        </w:r>
        <w:proofErr w:type="spellEnd"/>
      </w:hyperlink>
    </w:p>
    <w:p w14:paraId="39E1BB7B" w14:textId="6DEC0C29" w:rsidR="000136CF" w:rsidRPr="00257495" w:rsidRDefault="003E0625" w:rsidP="005B1E36">
      <w:pPr>
        <w:rPr>
          <w:color w:val="404040" w:themeColor="text1" w:themeTint="BF"/>
        </w:rPr>
      </w:pPr>
      <w:r w:rsidRPr="00257495">
        <w:rPr>
          <w:color w:val="404040" w:themeColor="text1" w:themeTint="BF"/>
        </w:rPr>
        <w:t>Twitter</w:t>
      </w:r>
      <w:r w:rsidR="00B0635C" w:rsidRPr="00257495">
        <w:rPr>
          <w:color w:val="404040" w:themeColor="text1" w:themeTint="BF"/>
        </w:rPr>
        <w:t xml:space="preserve">:  </w:t>
      </w:r>
      <w:hyperlink r:id="rId13" w:history="1">
        <w:r w:rsidR="000136CF" w:rsidRPr="00257495">
          <w:rPr>
            <w:color w:val="404040" w:themeColor="text1" w:themeTint="BF"/>
          </w:rPr>
          <w:t>http://twitter.com/jeffshomali</w:t>
        </w:r>
      </w:hyperlink>
    </w:p>
    <w:p w14:paraId="53226D9A" w14:textId="77777777" w:rsidR="0071050B" w:rsidRPr="00257495" w:rsidRDefault="000136CF" w:rsidP="005B1E36">
      <w:pPr>
        <w:rPr>
          <w:color w:val="404040" w:themeColor="text1" w:themeTint="BF"/>
        </w:rPr>
      </w:pPr>
      <w:r w:rsidRPr="00257495">
        <w:rPr>
          <w:color w:val="404040" w:themeColor="text1" w:themeTint="BF"/>
        </w:rPr>
        <w:t xml:space="preserve">LinkedIn: </w:t>
      </w:r>
      <w:hyperlink r:id="rId14" w:history="1">
        <w:r w:rsidR="0071050B" w:rsidRPr="00257495">
          <w:rPr>
            <w:color w:val="404040" w:themeColor="text1" w:themeTint="BF"/>
          </w:rPr>
          <w:t>http://linkedin.com/in/jeff-bagheri</w:t>
        </w:r>
      </w:hyperlink>
    </w:p>
    <w:p w14:paraId="7F29F1B3" w14:textId="072A64A7" w:rsidR="00051E07" w:rsidRPr="00257495" w:rsidRDefault="003E0625" w:rsidP="00051E07">
      <w:pPr>
        <w:rPr>
          <w:color w:val="404040" w:themeColor="text1" w:themeTint="BF"/>
        </w:rPr>
      </w:pPr>
      <w:r w:rsidRPr="00257495">
        <w:rPr>
          <w:color w:val="404040" w:themeColor="text1" w:themeTint="BF"/>
        </w:rPr>
        <w:t>Portfolio:</w:t>
      </w:r>
      <w:r w:rsidR="000136CF" w:rsidRPr="00257495">
        <w:rPr>
          <w:color w:val="404040" w:themeColor="text1" w:themeTint="BF"/>
        </w:rPr>
        <w:t xml:space="preserve"> </w:t>
      </w:r>
      <w:hyperlink r:id="rId15" w:history="1">
        <w:r w:rsidR="005277CA" w:rsidRPr="00257495">
          <w:rPr>
            <w:color w:val="404040" w:themeColor="text1" w:themeTint="BF"/>
          </w:rPr>
          <w:t>http://www.jeffshomali.com/</w:t>
        </w:r>
      </w:hyperlink>
    </w:p>
    <w:p w14:paraId="7203C3DC" w14:textId="2134BC56" w:rsidR="005277CA" w:rsidRPr="00257495" w:rsidRDefault="003E0625" w:rsidP="005B1E36">
      <w:pPr>
        <w:rPr>
          <w:color w:val="404040" w:themeColor="text1" w:themeTint="BF"/>
        </w:rPr>
      </w:pPr>
      <w:r w:rsidRPr="00257495">
        <w:rPr>
          <w:color w:val="404040" w:themeColor="text1" w:themeTint="BF"/>
        </w:rPr>
        <w:t>Blog</w:t>
      </w:r>
      <w:r w:rsidR="0071050B" w:rsidRPr="00257495">
        <w:rPr>
          <w:color w:val="404040" w:themeColor="text1" w:themeTint="BF"/>
        </w:rPr>
        <w:t xml:space="preserve">: </w:t>
      </w:r>
      <w:r w:rsidR="000136CF" w:rsidRPr="00257495">
        <w:rPr>
          <w:color w:val="404040" w:themeColor="text1" w:themeTint="BF"/>
        </w:rPr>
        <w:t xml:space="preserve"> </w:t>
      </w:r>
      <w:hyperlink r:id="rId16" w:history="1">
        <w:r w:rsidR="00051E07" w:rsidRPr="00257495">
          <w:rPr>
            <w:rStyle w:val="Hyperlink"/>
            <w:color w:val="404040" w:themeColor="text1" w:themeTint="BF"/>
          </w:rPr>
          <w:t>http://www.jeffshoma</w:t>
        </w:r>
        <w:r w:rsidR="00051E07" w:rsidRPr="00257495">
          <w:rPr>
            <w:rStyle w:val="Hyperlink"/>
            <w:color w:val="404040" w:themeColor="text1" w:themeTint="BF"/>
          </w:rPr>
          <w:t>l</w:t>
        </w:r>
        <w:r w:rsidR="00051E07" w:rsidRPr="00257495">
          <w:rPr>
            <w:rStyle w:val="Hyperlink"/>
            <w:color w:val="404040" w:themeColor="text1" w:themeTint="BF"/>
          </w:rPr>
          <w:t>i.com/blog</w:t>
        </w:r>
      </w:hyperlink>
    </w:p>
    <w:p w14:paraId="45BE202B" w14:textId="77777777" w:rsidR="005B1E36" w:rsidRDefault="005B1E36" w:rsidP="005261FD"/>
    <w:p w14:paraId="3DB23C26" w14:textId="48F38480" w:rsidR="005261FD" w:rsidRDefault="005261FD" w:rsidP="005261FD">
      <w:r>
        <w:t xml:space="preserve">Please visit my </w:t>
      </w:r>
      <w:hyperlink r:id="rId17" w:history="1">
        <w:r w:rsidRPr="0079044D">
          <w:rPr>
            <w:rStyle w:val="Hyperlink"/>
          </w:rPr>
          <w:t>personal website</w:t>
        </w:r>
      </w:hyperlink>
      <w:r>
        <w:t xml:space="preserve"> to get latest update of my resume and projects that I’ve made.</w:t>
      </w:r>
    </w:p>
    <w:p w14:paraId="25187E30" w14:textId="77777777" w:rsidR="00052FE4" w:rsidRPr="00565B06" w:rsidRDefault="00052FE4" w:rsidP="00052FE4"/>
    <w:p w14:paraId="6C78846C" w14:textId="77777777" w:rsidR="008A5C8B" w:rsidRPr="00565B06" w:rsidRDefault="008A5C8B" w:rsidP="00635BC3"/>
    <w:sectPr w:rsidR="008A5C8B" w:rsidRPr="00565B06" w:rsidSect="00FE18B2">
      <w:footerReference w:type="default" r:id="rId18"/>
      <w:headerReference w:type="first" r:id="rId1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20356" w14:textId="77777777" w:rsidR="002B0B33" w:rsidRDefault="002B0B33" w:rsidP="00F534FB">
      <w:pPr>
        <w:spacing w:after="0"/>
      </w:pPr>
      <w:r>
        <w:separator/>
      </w:r>
    </w:p>
  </w:endnote>
  <w:endnote w:type="continuationSeparator" w:id="0">
    <w:p w14:paraId="1AD2EAC0" w14:textId="77777777" w:rsidR="002B0B33" w:rsidRDefault="002B0B33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BAF870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5E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0E2BAD" w14:textId="77777777" w:rsidR="002B0B33" w:rsidRDefault="002B0B33" w:rsidP="00F534FB">
      <w:pPr>
        <w:spacing w:after="0"/>
      </w:pPr>
      <w:r>
        <w:separator/>
      </w:r>
    </w:p>
  </w:footnote>
  <w:footnote w:type="continuationSeparator" w:id="0">
    <w:p w14:paraId="67779A04" w14:textId="77777777" w:rsidR="002B0B33" w:rsidRDefault="002B0B33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D2EF0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0457EA4" wp14:editId="651852BC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7" name="Rectangle 7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76F584" id="Rectangle_x0020_7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DkmcPA+wAAAOEBAAATAAAAAAAAAAAAAAAAAAAAAABbQ29udGVu&#10;dF9UeXBlc10ueG1sUEsBAi0AFAAGAAgAAAAhACOyauHXAAAAlAEAAAsAAAAAAAAAAAAAAAAALAEA&#10;AF9yZWxzLy5yZWxzUEsBAi0AFAAGAAgAAAAhAA29mcemAgAAqQUAAA4AAAAAAAAAAAAAAAAALA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A6014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5970CF"/>
    <w:multiLevelType w:val="hybridMultilevel"/>
    <w:tmpl w:val="02D6396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972507F"/>
    <w:multiLevelType w:val="hybridMultilevel"/>
    <w:tmpl w:val="D0F4D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A0A1F95"/>
    <w:multiLevelType w:val="hybridMultilevel"/>
    <w:tmpl w:val="794A6A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D36168"/>
    <w:multiLevelType w:val="multilevel"/>
    <w:tmpl w:val="012EC30C"/>
    <w:lvl w:ilvl="0">
      <w:start w:val="1"/>
      <w:numFmt w:val="bullet"/>
      <w:pStyle w:val="List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77448B" w:themeColor="accent1"/>
      </w:rPr>
    </w:lvl>
    <w:lvl w:ilvl="1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357AE7"/>
    <w:multiLevelType w:val="hybridMultilevel"/>
    <w:tmpl w:val="9B58E9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EE3BFA"/>
    <w:multiLevelType w:val="hybridMultilevel"/>
    <w:tmpl w:val="29E005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7773F8"/>
    <w:multiLevelType w:val="hybridMultilevel"/>
    <w:tmpl w:val="9B1CF2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3E7D43"/>
    <w:multiLevelType w:val="hybridMultilevel"/>
    <w:tmpl w:val="A00A23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E255841"/>
    <w:multiLevelType w:val="hybridMultilevel"/>
    <w:tmpl w:val="F54E5C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67E07"/>
    <w:multiLevelType w:val="hybridMultilevel"/>
    <w:tmpl w:val="5226D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9952ABB"/>
    <w:multiLevelType w:val="hybridMultilevel"/>
    <w:tmpl w:val="05FCF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E333C99"/>
    <w:multiLevelType w:val="hybridMultilevel"/>
    <w:tmpl w:val="D864F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6024D83"/>
    <w:multiLevelType w:val="hybridMultilevel"/>
    <w:tmpl w:val="DE285D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7A50EBE"/>
    <w:multiLevelType w:val="hybridMultilevel"/>
    <w:tmpl w:val="6848F8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E0DC5"/>
    <w:multiLevelType w:val="hybridMultilevel"/>
    <w:tmpl w:val="D7383FC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CB555C2"/>
    <w:multiLevelType w:val="hybridMultilevel"/>
    <w:tmpl w:val="56A2F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6430FD6C">
      <w:numFmt w:val="bullet"/>
      <w:lvlText w:val="-"/>
      <w:lvlJc w:val="left"/>
      <w:pPr>
        <w:ind w:left="4260" w:hanging="465"/>
      </w:pPr>
      <w:rPr>
        <w:rFonts w:ascii="Times New Roman" w:eastAsiaTheme="minorHAnsi" w:hAnsi="Times New Roman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0">
    <w:nsid w:val="6DB75B66"/>
    <w:multiLevelType w:val="hybridMultilevel"/>
    <w:tmpl w:val="67522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0134647"/>
    <w:multiLevelType w:val="hybridMultilevel"/>
    <w:tmpl w:val="8BDCE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C352D8"/>
    <w:multiLevelType w:val="hybridMultilevel"/>
    <w:tmpl w:val="DDF2197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74CD30A9"/>
    <w:multiLevelType w:val="hybridMultilevel"/>
    <w:tmpl w:val="181E8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8E437C"/>
    <w:multiLevelType w:val="hybridMultilevel"/>
    <w:tmpl w:val="4746B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B9798A"/>
    <w:multiLevelType w:val="hybridMultilevel"/>
    <w:tmpl w:val="CC902A0E"/>
    <w:lvl w:ilvl="0" w:tplc="6430FD6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AAE4339"/>
    <w:multiLevelType w:val="hybridMultilevel"/>
    <w:tmpl w:val="4C0244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F67128"/>
    <w:multiLevelType w:val="hybridMultilevel"/>
    <w:tmpl w:val="AB7EAA2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FB6431D"/>
    <w:multiLevelType w:val="hybridMultilevel"/>
    <w:tmpl w:val="663A4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7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3"/>
  </w:num>
  <w:num w:numId="16">
    <w:abstractNumId w:val="19"/>
  </w:num>
  <w:num w:numId="17">
    <w:abstractNumId w:val="33"/>
  </w:num>
  <w:num w:numId="18">
    <w:abstractNumId w:val="18"/>
  </w:num>
  <w:num w:numId="19">
    <w:abstractNumId w:val="27"/>
  </w:num>
  <w:num w:numId="20">
    <w:abstractNumId w:val="10"/>
  </w:num>
  <w:num w:numId="21">
    <w:abstractNumId w:val="29"/>
  </w:num>
  <w:num w:numId="22">
    <w:abstractNumId w:val="14"/>
  </w:num>
  <w:num w:numId="23">
    <w:abstractNumId w:val="22"/>
  </w:num>
  <w:num w:numId="24">
    <w:abstractNumId w:val="31"/>
  </w:num>
  <w:num w:numId="25">
    <w:abstractNumId w:val="36"/>
  </w:num>
  <w:num w:numId="26">
    <w:abstractNumId w:val="15"/>
  </w:num>
  <w:num w:numId="27">
    <w:abstractNumId w:val="38"/>
  </w:num>
  <w:num w:numId="28">
    <w:abstractNumId w:val="34"/>
  </w:num>
  <w:num w:numId="29">
    <w:abstractNumId w:val="20"/>
  </w:num>
  <w:num w:numId="30">
    <w:abstractNumId w:val="37"/>
  </w:num>
  <w:num w:numId="31">
    <w:abstractNumId w:val="12"/>
  </w:num>
  <w:num w:numId="32">
    <w:abstractNumId w:val="21"/>
  </w:num>
  <w:num w:numId="33">
    <w:abstractNumId w:val="26"/>
  </w:num>
  <w:num w:numId="34">
    <w:abstractNumId w:val="25"/>
  </w:num>
  <w:num w:numId="35">
    <w:abstractNumId w:val="30"/>
  </w:num>
  <w:num w:numId="36">
    <w:abstractNumId w:val="28"/>
  </w:num>
  <w:num w:numId="37">
    <w:abstractNumId w:val="24"/>
  </w:num>
  <w:num w:numId="38">
    <w:abstractNumId w:val="23"/>
  </w:num>
  <w:num w:numId="39">
    <w:abstractNumId w:val="32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98"/>
    <w:rsid w:val="00002750"/>
    <w:rsid w:val="00004D4E"/>
    <w:rsid w:val="00011895"/>
    <w:rsid w:val="000136CF"/>
    <w:rsid w:val="00013818"/>
    <w:rsid w:val="00024730"/>
    <w:rsid w:val="000348ED"/>
    <w:rsid w:val="00040CF1"/>
    <w:rsid w:val="0004158B"/>
    <w:rsid w:val="00045683"/>
    <w:rsid w:val="00051DFD"/>
    <w:rsid w:val="00051E07"/>
    <w:rsid w:val="00052FE4"/>
    <w:rsid w:val="00056FE7"/>
    <w:rsid w:val="000570FF"/>
    <w:rsid w:val="00057244"/>
    <w:rsid w:val="0006454B"/>
    <w:rsid w:val="00075B13"/>
    <w:rsid w:val="0008489C"/>
    <w:rsid w:val="0008551D"/>
    <w:rsid w:val="00092692"/>
    <w:rsid w:val="00096203"/>
    <w:rsid w:val="000A0229"/>
    <w:rsid w:val="000B2935"/>
    <w:rsid w:val="000D2B2E"/>
    <w:rsid w:val="000E24AC"/>
    <w:rsid w:val="000E4A73"/>
    <w:rsid w:val="000F79EA"/>
    <w:rsid w:val="00114E54"/>
    <w:rsid w:val="00116F43"/>
    <w:rsid w:val="00121855"/>
    <w:rsid w:val="00134F92"/>
    <w:rsid w:val="00137DC1"/>
    <w:rsid w:val="00143224"/>
    <w:rsid w:val="00145B33"/>
    <w:rsid w:val="001468F3"/>
    <w:rsid w:val="00152C3A"/>
    <w:rsid w:val="001539C4"/>
    <w:rsid w:val="00153AB0"/>
    <w:rsid w:val="00162BEE"/>
    <w:rsid w:val="001631BD"/>
    <w:rsid w:val="00171E1B"/>
    <w:rsid w:val="00181479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3EE4"/>
    <w:rsid w:val="002146F8"/>
    <w:rsid w:val="00215593"/>
    <w:rsid w:val="00217917"/>
    <w:rsid w:val="00217D45"/>
    <w:rsid w:val="00220376"/>
    <w:rsid w:val="00236DA2"/>
    <w:rsid w:val="002372E8"/>
    <w:rsid w:val="0023768B"/>
    <w:rsid w:val="0025163F"/>
    <w:rsid w:val="00254330"/>
    <w:rsid w:val="00257495"/>
    <w:rsid w:val="00260D55"/>
    <w:rsid w:val="00260F01"/>
    <w:rsid w:val="00275C94"/>
    <w:rsid w:val="00277638"/>
    <w:rsid w:val="0028164F"/>
    <w:rsid w:val="002823BE"/>
    <w:rsid w:val="00297ED0"/>
    <w:rsid w:val="002A4EDA"/>
    <w:rsid w:val="002B0B33"/>
    <w:rsid w:val="002B3FC8"/>
    <w:rsid w:val="002B7883"/>
    <w:rsid w:val="002F10E7"/>
    <w:rsid w:val="002F69E4"/>
    <w:rsid w:val="00300A98"/>
    <w:rsid w:val="0030724A"/>
    <w:rsid w:val="00316CE4"/>
    <w:rsid w:val="00322F77"/>
    <w:rsid w:val="00323C3F"/>
    <w:rsid w:val="003279A4"/>
    <w:rsid w:val="00337114"/>
    <w:rsid w:val="0035004C"/>
    <w:rsid w:val="00353C86"/>
    <w:rsid w:val="003571C8"/>
    <w:rsid w:val="00383057"/>
    <w:rsid w:val="0039703C"/>
    <w:rsid w:val="003974BB"/>
    <w:rsid w:val="003A05D7"/>
    <w:rsid w:val="003A091E"/>
    <w:rsid w:val="003B2844"/>
    <w:rsid w:val="003C3AFD"/>
    <w:rsid w:val="003C5CC0"/>
    <w:rsid w:val="003D25E3"/>
    <w:rsid w:val="003D37F6"/>
    <w:rsid w:val="003D7546"/>
    <w:rsid w:val="003E0625"/>
    <w:rsid w:val="003E5D64"/>
    <w:rsid w:val="003F2D93"/>
    <w:rsid w:val="00403149"/>
    <w:rsid w:val="004037EF"/>
    <w:rsid w:val="00405BAD"/>
    <w:rsid w:val="00405F4F"/>
    <w:rsid w:val="004113D8"/>
    <w:rsid w:val="00412EF3"/>
    <w:rsid w:val="00416463"/>
    <w:rsid w:val="00423827"/>
    <w:rsid w:val="00423C47"/>
    <w:rsid w:val="0043688F"/>
    <w:rsid w:val="00437B8B"/>
    <w:rsid w:val="004615FA"/>
    <w:rsid w:val="00465113"/>
    <w:rsid w:val="00466872"/>
    <w:rsid w:val="00467F3F"/>
    <w:rsid w:val="004720B0"/>
    <w:rsid w:val="004727C2"/>
    <w:rsid w:val="00476144"/>
    <w:rsid w:val="00482DFC"/>
    <w:rsid w:val="004915EA"/>
    <w:rsid w:val="00494C0A"/>
    <w:rsid w:val="00496C9D"/>
    <w:rsid w:val="004A4480"/>
    <w:rsid w:val="004A4493"/>
    <w:rsid w:val="004B6A2A"/>
    <w:rsid w:val="004C0172"/>
    <w:rsid w:val="004C1AF6"/>
    <w:rsid w:val="004C389B"/>
    <w:rsid w:val="004C4FBA"/>
    <w:rsid w:val="004C5C49"/>
    <w:rsid w:val="004D0521"/>
    <w:rsid w:val="004D128F"/>
    <w:rsid w:val="004D3EB1"/>
    <w:rsid w:val="004D465D"/>
    <w:rsid w:val="004E2794"/>
    <w:rsid w:val="004E2941"/>
    <w:rsid w:val="004E77A5"/>
    <w:rsid w:val="004F1057"/>
    <w:rsid w:val="004F199F"/>
    <w:rsid w:val="005106C0"/>
    <w:rsid w:val="005149B6"/>
    <w:rsid w:val="005247B7"/>
    <w:rsid w:val="005261FD"/>
    <w:rsid w:val="005277CA"/>
    <w:rsid w:val="005324B1"/>
    <w:rsid w:val="00533836"/>
    <w:rsid w:val="005372FA"/>
    <w:rsid w:val="005434BC"/>
    <w:rsid w:val="00543BA2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7FCE"/>
    <w:rsid w:val="005A459B"/>
    <w:rsid w:val="005A74EC"/>
    <w:rsid w:val="005A78B3"/>
    <w:rsid w:val="005B1E36"/>
    <w:rsid w:val="005B3D67"/>
    <w:rsid w:val="005B437C"/>
    <w:rsid w:val="005C2A30"/>
    <w:rsid w:val="005D0108"/>
    <w:rsid w:val="005E088C"/>
    <w:rsid w:val="005E5D27"/>
    <w:rsid w:val="005E6E43"/>
    <w:rsid w:val="005F4455"/>
    <w:rsid w:val="006104FF"/>
    <w:rsid w:val="00614B7C"/>
    <w:rsid w:val="0062239B"/>
    <w:rsid w:val="00622FE9"/>
    <w:rsid w:val="00625B8A"/>
    <w:rsid w:val="00635BC3"/>
    <w:rsid w:val="00637D8D"/>
    <w:rsid w:val="00644D4E"/>
    <w:rsid w:val="00663536"/>
    <w:rsid w:val="006648D4"/>
    <w:rsid w:val="00673F18"/>
    <w:rsid w:val="00676CEB"/>
    <w:rsid w:val="00683A86"/>
    <w:rsid w:val="00686AEB"/>
    <w:rsid w:val="0069021E"/>
    <w:rsid w:val="0069300B"/>
    <w:rsid w:val="006A4C72"/>
    <w:rsid w:val="006A525C"/>
    <w:rsid w:val="006B0F94"/>
    <w:rsid w:val="006B5865"/>
    <w:rsid w:val="006C7067"/>
    <w:rsid w:val="006D65F8"/>
    <w:rsid w:val="006F1816"/>
    <w:rsid w:val="006F1EDB"/>
    <w:rsid w:val="006F4D23"/>
    <w:rsid w:val="00706DB3"/>
    <w:rsid w:val="0071050B"/>
    <w:rsid w:val="007175B9"/>
    <w:rsid w:val="007215A9"/>
    <w:rsid w:val="007253E8"/>
    <w:rsid w:val="007311FB"/>
    <w:rsid w:val="00735140"/>
    <w:rsid w:val="0073645E"/>
    <w:rsid w:val="007366E5"/>
    <w:rsid w:val="00745196"/>
    <w:rsid w:val="00755346"/>
    <w:rsid w:val="00756AA2"/>
    <w:rsid w:val="00776E3A"/>
    <w:rsid w:val="00782BFC"/>
    <w:rsid w:val="007850D1"/>
    <w:rsid w:val="007857C8"/>
    <w:rsid w:val="00785FF6"/>
    <w:rsid w:val="0079044D"/>
    <w:rsid w:val="00790E98"/>
    <w:rsid w:val="007A729F"/>
    <w:rsid w:val="007B3F4F"/>
    <w:rsid w:val="007C0E0E"/>
    <w:rsid w:val="007C153D"/>
    <w:rsid w:val="007C2B10"/>
    <w:rsid w:val="007C333C"/>
    <w:rsid w:val="007C34A8"/>
    <w:rsid w:val="007D3EEC"/>
    <w:rsid w:val="007E5A3E"/>
    <w:rsid w:val="007E7052"/>
    <w:rsid w:val="007F71A4"/>
    <w:rsid w:val="007F7EC8"/>
    <w:rsid w:val="008030EE"/>
    <w:rsid w:val="008054CA"/>
    <w:rsid w:val="00812148"/>
    <w:rsid w:val="00814B43"/>
    <w:rsid w:val="00815A34"/>
    <w:rsid w:val="0083016A"/>
    <w:rsid w:val="00846AAE"/>
    <w:rsid w:val="008516A7"/>
    <w:rsid w:val="00851A54"/>
    <w:rsid w:val="00852999"/>
    <w:rsid w:val="00867081"/>
    <w:rsid w:val="008734EA"/>
    <w:rsid w:val="008978E8"/>
    <w:rsid w:val="008A02C4"/>
    <w:rsid w:val="008A3407"/>
    <w:rsid w:val="008A49A0"/>
    <w:rsid w:val="008A5598"/>
    <w:rsid w:val="008A5C8B"/>
    <w:rsid w:val="008A5E42"/>
    <w:rsid w:val="008A6538"/>
    <w:rsid w:val="008D4FC8"/>
    <w:rsid w:val="008D5A80"/>
    <w:rsid w:val="008E5483"/>
    <w:rsid w:val="008E7DE7"/>
    <w:rsid w:val="008F4532"/>
    <w:rsid w:val="008F57CF"/>
    <w:rsid w:val="00916802"/>
    <w:rsid w:val="00933CCA"/>
    <w:rsid w:val="0093795C"/>
    <w:rsid w:val="009411E8"/>
    <w:rsid w:val="00946AE8"/>
    <w:rsid w:val="00950FD8"/>
    <w:rsid w:val="00952C89"/>
    <w:rsid w:val="009540F4"/>
    <w:rsid w:val="00954D84"/>
    <w:rsid w:val="00956B75"/>
    <w:rsid w:val="00970515"/>
    <w:rsid w:val="009827B4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E694E"/>
    <w:rsid w:val="009F2058"/>
    <w:rsid w:val="009F391D"/>
    <w:rsid w:val="009F524E"/>
    <w:rsid w:val="00A1144C"/>
    <w:rsid w:val="00A1329C"/>
    <w:rsid w:val="00A2188F"/>
    <w:rsid w:val="00A25023"/>
    <w:rsid w:val="00A2760D"/>
    <w:rsid w:val="00A42CE4"/>
    <w:rsid w:val="00A44B7D"/>
    <w:rsid w:val="00A56B81"/>
    <w:rsid w:val="00A6314E"/>
    <w:rsid w:val="00A77B4D"/>
    <w:rsid w:val="00A8052D"/>
    <w:rsid w:val="00A8531A"/>
    <w:rsid w:val="00A85F37"/>
    <w:rsid w:val="00A9077F"/>
    <w:rsid w:val="00A91837"/>
    <w:rsid w:val="00A92FB9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4B92"/>
    <w:rsid w:val="00AE7650"/>
    <w:rsid w:val="00AF7A7C"/>
    <w:rsid w:val="00B0635C"/>
    <w:rsid w:val="00B112B1"/>
    <w:rsid w:val="00B1221A"/>
    <w:rsid w:val="00B204FE"/>
    <w:rsid w:val="00B23573"/>
    <w:rsid w:val="00B25746"/>
    <w:rsid w:val="00B4435E"/>
    <w:rsid w:val="00B47E1E"/>
    <w:rsid w:val="00B54661"/>
    <w:rsid w:val="00B55487"/>
    <w:rsid w:val="00B763B5"/>
    <w:rsid w:val="00B90654"/>
    <w:rsid w:val="00B91175"/>
    <w:rsid w:val="00BA0587"/>
    <w:rsid w:val="00BA71B3"/>
    <w:rsid w:val="00BB0DE8"/>
    <w:rsid w:val="00BB34BE"/>
    <w:rsid w:val="00BC0E1A"/>
    <w:rsid w:val="00BC1472"/>
    <w:rsid w:val="00BC34AB"/>
    <w:rsid w:val="00BC4863"/>
    <w:rsid w:val="00BD2DD6"/>
    <w:rsid w:val="00BD55EE"/>
    <w:rsid w:val="00BE5D19"/>
    <w:rsid w:val="00BE74F6"/>
    <w:rsid w:val="00C10BA0"/>
    <w:rsid w:val="00C1485B"/>
    <w:rsid w:val="00C1664C"/>
    <w:rsid w:val="00C17786"/>
    <w:rsid w:val="00C3233C"/>
    <w:rsid w:val="00C35940"/>
    <w:rsid w:val="00C35F6A"/>
    <w:rsid w:val="00C3763A"/>
    <w:rsid w:val="00C60281"/>
    <w:rsid w:val="00C779DA"/>
    <w:rsid w:val="00C814F7"/>
    <w:rsid w:val="00C81C04"/>
    <w:rsid w:val="00C861CA"/>
    <w:rsid w:val="00C91B4B"/>
    <w:rsid w:val="00C93DE1"/>
    <w:rsid w:val="00CA1ED0"/>
    <w:rsid w:val="00CA2E0A"/>
    <w:rsid w:val="00CB3192"/>
    <w:rsid w:val="00CC1E5C"/>
    <w:rsid w:val="00CC7520"/>
    <w:rsid w:val="00CD1043"/>
    <w:rsid w:val="00CE2C76"/>
    <w:rsid w:val="00D046EF"/>
    <w:rsid w:val="00D22E33"/>
    <w:rsid w:val="00D35BBD"/>
    <w:rsid w:val="00D37FAD"/>
    <w:rsid w:val="00D5184A"/>
    <w:rsid w:val="00D5276A"/>
    <w:rsid w:val="00D5627D"/>
    <w:rsid w:val="00D6600D"/>
    <w:rsid w:val="00D70757"/>
    <w:rsid w:val="00D7231C"/>
    <w:rsid w:val="00D728D5"/>
    <w:rsid w:val="00D73719"/>
    <w:rsid w:val="00D73C98"/>
    <w:rsid w:val="00D77483"/>
    <w:rsid w:val="00D7797C"/>
    <w:rsid w:val="00D82DD0"/>
    <w:rsid w:val="00D838FD"/>
    <w:rsid w:val="00D83EA1"/>
    <w:rsid w:val="00DB061E"/>
    <w:rsid w:val="00DB0B61"/>
    <w:rsid w:val="00DD2817"/>
    <w:rsid w:val="00DD2D34"/>
    <w:rsid w:val="00DD467E"/>
    <w:rsid w:val="00DD5F68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524B"/>
    <w:rsid w:val="00E2748A"/>
    <w:rsid w:val="00E30CB9"/>
    <w:rsid w:val="00E326C7"/>
    <w:rsid w:val="00E379DC"/>
    <w:rsid w:val="00E46808"/>
    <w:rsid w:val="00E50E91"/>
    <w:rsid w:val="00E5521B"/>
    <w:rsid w:val="00E61D86"/>
    <w:rsid w:val="00E61FB1"/>
    <w:rsid w:val="00E63862"/>
    <w:rsid w:val="00E665C1"/>
    <w:rsid w:val="00E72DA3"/>
    <w:rsid w:val="00E97BD9"/>
    <w:rsid w:val="00EA1934"/>
    <w:rsid w:val="00EC135B"/>
    <w:rsid w:val="00EC5121"/>
    <w:rsid w:val="00EE0848"/>
    <w:rsid w:val="00EF2389"/>
    <w:rsid w:val="00EF6F7F"/>
    <w:rsid w:val="00F03B1E"/>
    <w:rsid w:val="00F03DD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0641"/>
    <w:rsid w:val="00FA4359"/>
    <w:rsid w:val="00FA4C84"/>
    <w:rsid w:val="00FB00A5"/>
    <w:rsid w:val="00FB05FC"/>
    <w:rsid w:val="00FB0F18"/>
    <w:rsid w:val="00FD0CA6"/>
    <w:rsid w:val="00FE18B2"/>
    <w:rsid w:val="00FE5FCB"/>
    <w:rsid w:val="00FE7443"/>
    <w:rsid w:val="00FF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8D1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5121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5149B6"/>
    <w:rPr>
      <w:color w:val="886288" w:themeColor="hyperlink"/>
      <w:u w:val="single"/>
    </w:rPr>
  </w:style>
  <w:style w:type="paragraph" w:styleId="NoSpacing">
    <w:name w:val="No Spacing"/>
    <w:uiPriority w:val="1"/>
    <w:qFormat/>
    <w:rsid w:val="008A5C8B"/>
    <w:pPr>
      <w:spacing w:after="0"/>
    </w:pPr>
    <w:rPr>
      <w:color w:val="auto"/>
    </w:rPr>
  </w:style>
  <w:style w:type="paragraph" w:styleId="ListParagraph">
    <w:name w:val="List Paragraph"/>
    <w:basedOn w:val="Normal"/>
    <w:uiPriority w:val="34"/>
    <w:unhideWhenUsed/>
    <w:rsid w:val="005261F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485B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jeffshomali.com/" TargetMode="External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hyperlink" Target="http://tutyo.com/" TargetMode="External"/><Relationship Id="rId11" Type="http://schemas.openxmlformats.org/officeDocument/2006/relationships/hyperlink" Target="http://www.jeffshomali.com/projects" TargetMode="External"/><Relationship Id="rId12" Type="http://schemas.openxmlformats.org/officeDocument/2006/relationships/hyperlink" Target="https://github.com/JeffShomali" TargetMode="External"/><Relationship Id="rId13" Type="http://schemas.openxmlformats.org/officeDocument/2006/relationships/hyperlink" Target="http://twitter.com/jeffshomali" TargetMode="External"/><Relationship Id="rId14" Type="http://schemas.openxmlformats.org/officeDocument/2006/relationships/hyperlink" Target="http://linkedin.com/in/jeff-bagheri" TargetMode="External"/><Relationship Id="rId15" Type="http://schemas.openxmlformats.org/officeDocument/2006/relationships/hyperlink" Target="http://www.jeffshomali.com/" TargetMode="External"/><Relationship Id="rId16" Type="http://schemas.openxmlformats.org/officeDocument/2006/relationships/hyperlink" Target="http://www.jeffshomali.com/blog" TargetMode="External"/><Relationship Id="rId17" Type="http://schemas.openxmlformats.org/officeDocument/2006/relationships/hyperlink" Target="http://www.jeffshomali.com/" TargetMode="External"/><Relationship Id="rId18" Type="http://schemas.openxmlformats.org/officeDocument/2006/relationships/footer" Target="footer1.xm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inkedin.com/in/jeff-bagher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ff/Library/Containers/com.microsoft.Word/Data/Library/Caches/1033/TM16402487/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8504E5B246244E8D0C83E2087D9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92447-86A1-6A47-84A7-3BF1C2F7D916}"/>
      </w:docPartPr>
      <w:docPartBody>
        <w:p w:rsidR="00607ABF" w:rsidRDefault="00CA2F00">
          <w:pPr>
            <w:pStyle w:val="6C8504E5B246244E8D0C83E2087D9B37"/>
          </w:pPr>
          <w:r w:rsidRPr="009D0878">
            <w:t>Address</w:t>
          </w:r>
        </w:p>
      </w:docPartBody>
    </w:docPart>
    <w:docPart>
      <w:docPartPr>
        <w:name w:val="D48963D65AB49D44867AAB3D8A8F7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29AAC-CF3D-DE47-B71C-0BDC0218CE4C}"/>
      </w:docPartPr>
      <w:docPartBody>
        <w:p w:rsidR="00607ABF" w:rsidRDefault="00CA2F00">
          <w:pPr>
            <w:pStyle w:val="D48963D65AB49D44867AAB3D8A8F739C"/>
          </w:pPr>
          <w:r w:rsidRPr="009D0878">
            <w:t>Phone</w:t>
          </w:r>
        </w:p>
      </w:docPartBody>
    </w:docPart>
    <w:docPart>
      <w:docPartPr>
        <w:name w:val="AC6F1EBB2309A64B9EBE53AF29E82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EEB5C-E0DA-B14E-846A-D030AE2485BC}"/>
      </w:docPartPr>
      <w:docPartBody>
        <w:p w:rsidR="00607ABF" w:rsidRDefault="00CA2F00">
          <w:pPr>
            <w:pStyle w:val="AC6F1EBB2309A64B9EBE53AF29E828FC"/>
          </w:pPr>
          <w:r w:rsidRPr="009D0878">
            <w:t>Email</w:t>
          </w:r>
        </w:p>
      </w:docPartBody>
    </w:docPart>
    <w:docPart>
      <w:docPartPr>
        <w:name w:val="332C9695CEF78446B6E58A1E8EF94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B3668-C95B-2C4F-860E-B88CCDCBFDCF}"/>
      </w:docPartPr>
      <w:docPartBody>
        <w:p w:rsidR="00607ABF" w:rsidRDefault="00CA2F00">
          <w:pPr>
            <w:pStyle w:val="332C9695CEF78446B6E58A1E8EF94182"/>
          </w:pPr>
          <w:r w:rsidRPr="009D0878">
            <w:t>LinkedIn Profile</w:t>
          </w:r>
        </w:p>
      </w:docPartBody>
    </w:docPart>
    <w:docPart>
      <w:docPartPr>
        <w:name w:val="4C5E3ADFD1A83F479E2C4D8A581B0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A040A-59DA-5749-BBFF-262071DCB55A}"/>
      </w:docPartPr>
      <w:docPartBody>
        <w:p w:rsidR="00607ABF" w:rsidRDefault="00CA2F00">
          <w:pPr>
            <w:pStyle w:val="4C5E3ADFD1A83F479E2C4D8A581B0CAD"/>
          </w:pPr>
          <w:r w:rsidRPr="009D0878">
            <w:t>Twitter/Blog/Portfolio</w:t>
          </w:r>
        </w:p>
      </w:docPartBody>
    </w:docPart>
    <w:docPart>
      <w:docPartPr>
        <w:name w:val="B8407309AF32C54A9ECB3F2FF78F4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64333-BC3E-8B49-8910-782CA15DC524}"/>
      </w:docPartPr>
      <w:docPartBody>
        <w:p w:rsidR="00607ABF" w:rsidRDefault="00CA2F00">
          <w:pPr>
            <w:pStyle w:val="B8407309AF32C54A9ECB3F2FF78F48E8"/>
          </w:pPr>
          <w:r w:rsidRPr="00565B06">
            <w:t>Objective</w:t>
          </w:r>
        </w:p>
      </w:docPartBody>
    </w:docPart>
    <w:docPart>
      <w:docPartPr>
        <w:name w:val="3F56F31BA513194DAF7AC27D1406E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40AB1-B6AF-8844-AC67-A736C50AA33A}"/>
      </w:docPartPr>
      <w:docPartBody>
        <w:p w:rsidR="00607ABF" w:rsidRDefault="00CA2F00">
          <w:pPr>
            <w:pStyle w:val="3F56F31BA513194DAF7AC27D1406E113"/>
          </w:pPr>
          <w:r w:rsidRPr="00565B06">
            <w:t>Education</w:t>
          </w:r>
        </w:p>
      </w:docPartBody>
    </w:docPart>
    <w:docPart>
      <w:docPartPr>
        <w:name w:val="6235AF66A5029349A18861A2D2D9B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5096B-D133-D841-A348-45E3786F71D4}"/>
      </w:docPartPr>
      <w:docPartBody>
        <w:p w:rsidR="00607ABF" w:rsidRDefault="00CA2F00">
          <w:pPr>
            <w:pStyle w:val="6235AF66A5029349A18861A2D2D9B91A"/>
          </w:pPr>
          <w:r w:rsidRPr="00565B06">
            <w:t>Experience</w:t>
          </w:r>
        </w:p>
      </w:docPartBody>
    </w:docPart>
    <w:docPart>
      <w:docPartPr>
        <w:name w:val="85BC899F2B1B474491D123602BA35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138C5-870E-7C4B-83E3-DC41AECBDA43}"/>
      </w:docPartPr>
      <w:docPartBody>
        <w:p w:rsidR="00607ABF" w:rsidRDefault="00CA2F00">
          <w:pPr>
            <w:pStyle w:val="85BC899F2B1B474491D123602BA35A33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A0"/>
    <w:rsid w:val="00450017"/>
    <w:rsid w:val="00607ABF"/>
    <w:rsid w:val="00847ED5"/>
    <w:rsid w:val="00CA2F00"/>
    <w:rsid w:val="00F348A0"/>
    <w:rsid w:val="00FA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A7807CBF2A52449C2CF5B19F4EB2CA">
    <w:name w:val="40A7807CBF2A52449C2CF5B19F4EB2CA"/>
  </w:style>
  <w:style w:type="paragraph" w:customStyle="1" w:styleId="CEBAF1CEA575364881C2FD329D32C440">
    <w:name w:val="CEBAF1CEA575364881C2FD329D32C440"/>
  </w:style>
  <w:style w:type="paragraph" w:customStyle="1" w:styleId="6C8504E5B246244E8D0C83E2087D9B37">
    <w:name w:val="6C8504E5B246244E8D0C83E2087D9B37"/>
  </w:style>
  <w:style w:type="paragraph" w:customStyle="1" w:styleId="D48963D65AB49D44867AAB3D8A8F739C">
    <w:name w:val="D48963D65AB49D44867AAB3D8A8F739C"/>
  </w:style>
  <w:style w:type="paragraph" w:customStyle="1" w:styleId="AC6F1EBB2309A64B9EBE53AF29E828FC">
    <w:name w:val="AC6F1EBB2309A64B9EBE53AF29E828FC"/>
  </w:style>
  <w:style w:type="paragraph" w:customStyle="1" w:styleId="332C9695CEF78446B6E58A1E8EF94182">
    <w:name w:val="332C9695CEF78446B6E58A1E8EF94182"/>
  </w:style>
  <w:style w:type="paragraph" w:customStyle="1" w:styleId="4C5E3ADFD1A83F479E2C4D8A581B0CAD">
    <w:name w:val="4C5E3ADFD1A83F479E2C4D8A581B0CAD"/>
  </w:style>
  <w:style w:type="paragraph" w:customStyle="1" w:styleId="B8407309AF32C54A9ECB3F2FF78F48E8">
    <w:name w:val="B8407309AF32C54A9ECB3F2FF78F48E8"/>
  </w:style>
  <w:style w:type="paragraph" w:customStyle="1" w:styleId="727689463CFB634F9870AE61E4E88709">
    <w:name w:val="727689463CFB634F9870AE61E4E88709"/>
  </w:style>
  <w:style w:type="paragraph" w:customStyle="1" w:styleId="3F56F31BA513194DAF7AC27D1406E113">
    <w:name w:val="3F56F31BA513194DAF7AC27D1406E113"/>
  </w:style>
  <w:style w:type="paragraph" w:customStyle="1" w:styleId="3DD63A16CC5B004393E905E2097842D0">
    <w:name w:val="3DD63A16CC5B004393E905E2097842D0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D2BC4420EEE63E4C981B0F1994AA8381">
    <w:name w:val="D2BC4420EEE63E4C981B0F1994AA8381"/>
  </w:style>
  <w:style w:type="paragraph" w:customStyle="1" w:styleId="CDCF89652DBF1C4291C698922E46D983">
    <w:name w:val="CDCF89652DBF1C4291C698922E46D983"/>
  </w:style>
  <w:style w:type="paragraph" w:customStyle="1" w:styleId="01756714656DEF4B856ACBA821122D3A">
    <w:name w:val="01756714656DEF4B856ACBA821122D3A"/>
  </w:style>
  <w:style w:type="paragraph" w:customStyle="1" w:styleId="DF721EA5FB8EDF4B8BBA8E0F68B1B695">
    <w:name w:val="DF721EA5FB8EDF4B8BBA8E0F68B1B695"/>
  </w:style>
  <w:style w:type="paragraph" w:customStyle="1" w:styleId="EEFE1E8FF510A8498309E3213F613358">
    <w:name w:val="EEFE1E8FF510A8498309E3213F613358"/>
  </w:style>
  <w:style w:type="paragraph" w:customStyle="1" w:styleId="40DEE7B5FEA73F41A2C1B9722E585BFE">
    <w:name w:val="40DEE7B5FEA73F41A2C1B9722E585BFE"/>
  </w:style>
  <w:style w:type="paragraph" w:customStyle="1" w:styleId="0662A6B6FEE8A346A915E50FBFDF0CB4">
    <w:name w:val="0662A6B6FEE8A346A915E50FBFDF0CB4"/>
  </w:style>
  <w:style w:type="paragraph" w:customStyle="1" w:styleId="6DDA1D3EF59C184F8C84441C647AEC2F">
    <w:name w:val="6DDA1D3EF59C184F8C84441C647AEC2F"/>
  </w:style>
  <w:style w:type="paragraph" w:customStyle="1" w:styleId="54F816618F925E4C8D96E4BB3D6181D8">
    <w:name w:val="54F816618F925E4C8D96E4BB3D6181D8"/>
  </w:style>
  <w:style w:type="paragraph" w:customStyle="1" w:styleId="6235AF66A5029349A18861A2D2D9B91A">
    <w:name w:val="6235AF66A5029349A18861A2D2D9B91A"/>
  </w:style>
  <w:style w:type="paragraph" w:customStyle="1" w:styleId="513EA81893B70B40AF60344941D46F6D">
    <w:name w:val="513EA81893B70B40AF60344941D46F6D"/>
  </w:style>
  <w:style w:type="paragraph" w:customStyle="1" w:styleId="73CAC95375BC2E4C8B95759F9F8DB332">
    <w:name w:val="73CAC95375BC2E4C8B95759F9F8DB332"/>
  </w:style>
  <w:style w:type="paragraph" w:customStyle="1" w:styleId="3E51B45F77968349A043162A27AA1990">
    <w:name w:val="3E51B45F77968349A043162A27AA1990"/>
  </w:style>
  <w:style w:type="paragraph" w:customStyle="1" w:styleId="77072EF520DD6846875DD70E39FBFB2D">
    <w:name w:val="77072EF520DD6846875DD70E39FBFB2D"/>
  </w:style>
  <w:style w:type="paragraph" w:customStyle="1" w:styleId="9D98A04C87718E4998ECA3F1970ECCCA">
    <w:name w:val="9D98A04C87718E4998ECA3F1970ECCCA"/>
  </w:style>
  <w:style w:type="paragraph" w:customStyle="1" w:styleId="A9C5B1EDF0967E4E8E64D7E874A8B6FA">
    <w:name w:val="A9C5B1EDF0967E4E8E64D7E874A8B6FA"/>
  </w:style>
  <w:style w:type="paragraph" w:customStyle="1" w:styleId="254EC6CDC2EF3F4F9B728181E3D519F8">
    <w:name w:val="254EC6CDC2EF3F4F9B728181E3D519F8"/>
  </w:style>
  <w:style w:type="paragraph" w:customStyle="1" w:styleId="76DCE0A05736C0438115B75CDF0BC07B">
    <w:name w:val="76DCE0A05736C0438115B75CDF0BC07B"/>
  </w:style>
  <w:style w:type="paragraph" w:customStyle="1" w:styleId="94A0AAD27F6B1E4BAACC5C1B175F59C2">
    <w:name w:val="94A0AAD27F6B1E4BAACC5C1B175F59C2"/>
  </w:style>
  <w:style w:type="paragraph" w:customStyle="1" w:styleId="14656902C73D7C4C9EBDD75613952C84">
    <w:name w:val="14656902C73D7C4C9EBDD75613952C84"/>
  </w:style>
  <w:style w:type="paragraph" w:customStyle="1" w:styleId="85BC899F2B1B474491D123602BA35A33">
    <w:name w:val="85BC899F2B1B474491D123602BA35A33"/>
  </w:style>
  <w:style w:type="paragraph" w:customStyle="1" w:styleId="03258C6788C97A49BFA7C012D334AA93">
    <w:name w:val="03258C6788C97A49BFA7C012D334AA93"/>
  </w:style>
  <w:style w:type="paragraph" w:customStyle="1" w:styleId="BC25CFB42FD5EC44837C5FB6671C094F">
    <w:name w:val="BC25CFB42FD5EC44837C5FB6671C094F"/>
  </w:style>
  <w:style w:type="paragraph" w:customStyle="1" w:styleId="F0DA3222B444E940981C0757EA6369B5">
    <w:name w:val="F0DA3222B444E940981C0757EA6369B5"/>
  </w:style>
  <w:style w:type="paragraph" w:customStyle="1" w:styleId="3407268FF13895438B1E92F97CC526A3">
    <w:name w:val="3407268FF13895438B1E92F97CC526A3"/>
  </w:style>
  <w:style w:type="paragraph" w:customStyle="1" w:styleId="6E09CFF69372A6468C1F3F7E149F399A">
    <w:name w:val="6E09CFF69372A6468C1F3F7E149F399A"/>
  </w:style>
  <w:style w:type="paragraph" w:customStyle="1" w:styleId="44ED8A9050941C4FBCAA40056EC2F660">
    <w:name w:val="44ED8A9050941C4FBCAA40056EC2F660"/>
  </w:style>
  <w:style w:type="paragraph" w:customStyle="1" w:styleId="B8999392FAE5854FA8803BC078C61927">
    <w:name w:val="B8999392FAE5854FA8803BC078C61927"/>
  </w:style>
  <w:style w:type="paragraph" w:customStyle="1" w:styleId="274E742845D83A43981B9A9277647878">
    <w:name w:val="274E742845D83A43981B9A9277647878"/>
    <w:rsid w:val="00F348A0"/>
  </w:style>
  <w:style w:type="paragraph" w:customStyle="1" w:styleId="273E3516E9197549B336531BF3735707">
    <w:name w:val="273E3516E9197549B336531BF3735707"/>
    <w:rsid w:val="00F348A0"/>
  </w:style>
  <w:style w:type="paragraph" w:customStyle="1" w:styleId="88C75E220417744CA92367A32369F243">
    <w:name w:val="88C75E220417744CA92367A32369F243"/>
    <w:rsid w:val="00F348A0"/>
  </w:style>
  <w:style w:type="paragraph" w:customStyle="1" w:styleId="666D2470E660734F867A9C334C8F46FE">
    <w:name w:val="666D2470E660734F867A9C334C8F46FE"/>
    <w:rsid w:val="00F348A0"/>
  </w:style>
  <w:style w:type="paragraph" w:customStyle="1" w:styleId="2EE1F397781325429234F60C94F73638">
    <w:name w:val="2EE1F397781325429234F60C94F73638"/>
    <w:rsid w:val="00F348A0"/>
  </w:style>
  <w:style w:type="paragraph" w:customStyle="1" w:styleId="E4D399FDA135544687DBBF7CCE596852">
    <w:name w:val="E4D399FDA135544687DBBF7CCE596852"/>
    <w:rsid w:val="00F348A0"/>
  </w:style>
  <w:style w:type="paragraph" w:customStyle="1" w:styleId="A7C0C69056EC4444A63F92B2A9A4DEDF">
    <w:name w:val="A7C0C69056EC4444A63F92B2A9A4DEDF"/>
    <w:rsid w:val="00F348A0"/>
  </w:style>
  <w:style w:type="paragraph" w:customStyle="1" w:styleId="2E40DF54FD848B4BBA58403D3CDD2830">
    <w:name w:val="2E40DF54FD848B4BBA58403D3CDD2830"/>
    <w:rsid w:val="00F348A0"/>
  </w:style>
  <w:style w:type="paragraph" w:customStyle="1" w:styleId="FCCB4D4BEFF89D41A10B50002C0EC694">
    <w:name w:val="FCCB4D4BEFF89D41A10B50002C0EC694"/>
    <w:rsid w:val="00F348A0"/>
  </w:style>
  <w:style w:type="paragraph" w:customStyle="1" w:styleId="51F2FC7A149E9948B43C5AA625A7E94C">
    <w:name w:val="51F2FC7A149E9948B43C5AA625A7E94C"/>
    <w:rsid w:val="00F348A0"/>
  </w:style>
  <w:style w:type="paragraph" w:customStyle="1" w:styleId="259A95BE9F171E478C865A865E0EF506">
    <w:name w:val="259A95BE9F171E478C865A865E0EF506"/>
    <w:rsid w:val="00F348A0"/>
  </w:style>
  <w:style w:type="paragraph" w:customStyle="1" w:styleId="93A6F80FBB987E4691BC97852B97755E">
    <w:name w:val="93A6F80FBB987E4691BC97852B97755E"/>
    <w:rsid w:val="00F348A0"/>
  </w:style>
  <w:style w:type="paragraph" w:customStyle="1" w:styleId="4F82791A1791B44E87A1994176CB846A">
    <w:name w:val="4F82791A1791B44E87A1994176CB846A"/>
    <w:rsid w:val="00F348A0"/>
  </w:style>
  <w:style w:type="paragraph" w:customStyle="1" w:styleId="777B578C5EAA964DA994D0C439CD4DD5">
    <w:name w:val="777B578C5EAA964DA994D0C439CD4DD5"/>
    <w:rsid w:val="00F348A0"/>
  </w:style>
  <w:style w:type="paragraph" w:customStyle="1" w:styleId="8BF8276DBBE3724098DF27CF12B10302">
    <w:name w:val="8BF8276DBBE3724098DF27CF12B10302"/>
    <w:rsid w:val="00F348A0"/>
  </w:style>
  <w:style w:type="paragraph" w:customStyle="1" w:styleId="02FC044654255F428351C77BD1B77DF2">
    <w:name w:val="02FC044654255F428351C77BD1B77DF2"/>
    <w:rsid w:val="00F348A0"/>
  </w:style>
  <w:style w:type="paragraph" w:customStyle="1" w:styleId="5FD475012D971C4EAE479902B8933217">
    <w:name w:val="5FD475012D971C4EAE479902B8933217"/>
    <w:rsid w:val="00F348A0"/>
  </w:style>
  <w:style w:type="paragraph" w:customStyle="1" w:styleId="700D6C0AAFC2EA44AED40F0C8D8E3696">
    <w:name w:val="700D6C0AAFC2EA44AED40F0C8D8E3696"/>
    <w:rsid w:val="00F348A0"/>
  </w:style>
  <w:style w:type="paragraph" w:customStyle="1" w:styleId="1742D0B4C5D80F459E2C351EF5FAB35B">
    <w:name w:val="1742D0B4C5D80F459E2C351EF5FAB35B"/>
    <w:rsid w:val="00F348A0"/>
  </w:style>
  <w:style w:type="paragraph" w:customStyle="1" w:styleId="EDA24C900C88DE499394785E4EE31700">
    <w:name w:val="EDA24C900C88DE499394785E4EE31700"/>
    <w:rsid w:val="00F348A0"/>
  </w:style>
  <w:style w:type="paragraph" w:customStyle="1" w:styleId="3B494EB1F22DF54581D12F40B95DE892">
    <w:name w:val="3B494EB1F22DF54581D12F40B95DE892"/>
    <w:rsid w:val="00F348A0"/>
  </w:style>
  <w:style w:type="paragraph" w:customStyle="1" w:styleId="5DE849428FB6934D948D39AC0A6C8E50">
    <w:name w:val="5DE849428FB6934D948D39AC0A6C8E50"/>
    <w:rsid w:val="00F348A0"/>
  </w:style>
  <w:style w:type="paragraph" w:customStyle="1" w:styleId="6206FA023D6C4C4F92D0D3331C5FFD0C">
    <w:name w:val="6206FA023D6C4C4F92D0D3331C5FFD0C"/>
    <w:rsid w:val="00F348A0"/>
  </w:style>
  <w:style w:type="paragraph" w:customStyle="1" w:styleId="AA38A90BA720EF47A1ECDA89E6D04B58">
    <w:name w:val="AA38A90BA720EF47A1ECDA89E6D04B58"/>
    <w:rsid w:val="00F348A0"/>
  </w:style>
  <w:style w:type="paragraph" w:customStyle="1" w:styleId="D88107E9423B794CA97A35F3AE25A36B">
    <w:name w:val="D88107E9423B794CA97A35F3AE25A36B"/>
    <w:rsid w:val="00F34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San Francisco, Bay Area</CompanyAddress>
  <CompanyPhone>415 504 1135</CompanyPhone>
  <CompanyFax/>
  <CompanyEmail>info@jeffshomali.com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251</TotalTime>
  <Pages>3</Pages>
  <Words>693</Words>
  <Characters>3955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Seyedjafar Bagheri</dc:creator>
  <cp:keywords/>
  <dc:description/>
  <cp:lastModifiedBy>Seyedjafar Bagheri</cp:lastModifiedBy>
  <cp:revision>108</cp:revision>
  <cp:lastPrinted>2017-08-16T19:05:00Z</cp:lastPrinted>
  <dcterms:created xsi:type="dcterms:W3CDTF">2017-08-15T06:42:00Z</dcterms:created>
  <dcterms:modified xsi:type="dcterms:W3CDTF">2017-08-17T02:45:00Z</dcterms:modified>
  <cp:category/>
  <cp:contentStatus>www.jeffshomali.com</cp:contentStatus>
</cp:coreProperties>
</file>